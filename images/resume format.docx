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PlainTable3"/>
        <w:tblpPr w:leftFromText="180" w:rightFromText="180" w:vertAnchor="page" w:horzAnchor="margin" w:tblpY="1"/>
        <w:tblW w:w="10492" w:type="dxa"/>
        <w:tblLayout w:type="fixed"/>
        <w:tblLook w:val="04A0" w:firstRow="1" w:lastRow="0" w:firstColumn="1" w:lastColumn="0" w:noHBand="0" w:noVBand="1"/>
      </w:tblPr>
      <w:tblGrid>
        <w:gridCol w:w="2893"/>
        <w:gridCol w:w="589"/>
        <w:gridCol w:w="7010"/>
      </w:tblGrid>
      <w:tr w:rsidR="0074292B" w:rsidRPr="00A42A51" w14:paraId="31AEF8E8" w14:textId="77777777" w:rsidTr="00840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93" w:type="dxa"/>
          </w:tcPr>
          <w:p w14:paraId="5B8CE3F0" w14:textId="77777777" w:rsidR="0074292B" w:rsidRPr="00A42A51" w:rsidRDefault="0074292B" w:rsidP="0074292B">
            <w:pPr>
              <w:tabs>
                <w:tab w:val="left" w:pos="990"/>
              </w:tabs>
              <w:rPr>
                <w:sz w:val="16"/>
                <w:szCs w:val="20"/>
              </w:rPr>
            </w:pPr>
          </w:p>
          <w:p w14:paraId="47114601" w14:textId="77777777" w:rsidR="0074292B" w:rsidRPr="00A42A51" w:rsidRDefault="0074292B" w:rsidP="0074292B">
            <w:pPr>
              <w:tabs>
                <w:tab w:val="left" w:pos="990"/>
              </w:tabs>
              <w:jc w:val="center"/>
              <w:rPr>
                <w:sz w:val="16"/>
                <w:szCs w:val="20"/>
              </w:rPr>
            </w:pPr>
          </w:p>
          <w:p w14:paraId="7CB7752B" w14:textId="77777777" w:rsidR="0074292B" w:rsidRPr="00A42A51" w:rsidRDefault="0074292B" w:rsidP="0074292B">
            <w:pPr>
              <w:tabs>
                <w:tab w:val="left" w:pos="990"/>
              </w:tabs>
              <w:jc w:val="center"/>
              <w:rPr>
                <w:sz w:val="16"/>
                <w:szCs w:val="20"/>
              </w:rPr>
            </w:pPr>
          </w:p>
          <w:p w14:paraId="7D1FE3A8" w14:textId="77777777" w:rsidR="00840925" w:rsidRPr="00A42A51" w:rsidRDefault="00840925" w:rsidP="0074292B">
            <w:pPr>
              <w:tabs>
                <w:tab w:val="left" w:pos="990"/>
              </w:tabs>
              <w:jc w:val="center"/>
              <w:rPr>
                <w:b w:val="0"/>
                <w:bCs w:val="0"/>
                <w:caps w:val="0"/>
                <w:sz w:val="16"/>
                <w:szCs w:val="20"/>
              </w:rPr>
            </w:pPr>
          </w:p>
          <w:p w14:paraId="2516E68A" w14:textId="17A8259C" w:rsidR="0074292B" w:rsidRPr="00A42A51" w:rsidRDefault="00895512" w:rsidP="00895512">
            <w:pPr>
              <w:tabs>
                <w:tab w:val="left" w:pos="990"/>
              </w:tabs>
              <w:jc w:val="center"/>
              <w:rPr>
                <w:sz w:val="16"/>
                <w:szCs w:val="20"/>
              </w:rPr>
            </w:pPr>
            <w:r>
              <w:rPr>
                <w:noProof/>
                <w:sz w:val="16"/>
                <w:szCs w:val="20"/>
              </w:rPr>
              <w:drawing>
                <wp:inline distT="0" distB="0" distL="0" distR="0" wp14:anchorId="5CC69325" wp14:editId="28B77F15">
                  <wp:extent cx="975360" cy="1287606"/>
                  <wp:effectExtent l="133350" t="114300" r="129540" b="1606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983" cy="13029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0" w:type="dxa"/>
            <w:gridSpan w:val="2"/>
          </w:tcPr>
          <w:p w14:paraId="7A96EF9B" w14:textId="77777777" w:rsidR="0074292B" w:rsidRPr="00A42A51" w:rsidRDefault="0074292B" w:rsidP="0074292B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0B730559" w14:textId="77777777" w:rsidR="0074292B" w:rsidRPr="00A42A51" w:rsidRDefault="0074292B" w:rsidP="0074292B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56A0DA82" w14:textId="77777777" w:rsidR="0074292B" w:rsidRPr="00A42A51" w:rsidRDefault="0074292B" w:rsidP="0074292B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7C834867" w14:textId="77777777" w:rsidR="00840925" w:rsidRPr="00A42A51" w:rsidRDefault="0074292B" w:rsidP="00840925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sz w:val="32"/>
                <w:szCs w:val="32"/>
              </w:rPr>
            </w:pPr>
            <w:r w:rsidRPr="00A42A51">
              <w:rPr>
                <w:sz w:val="32"/>
                <w:szCs w:val="32"/>
              </w:rPr>
              <w:t xml:space="preserve">           </w:t>
            </w:r>
          </w:p>
          <w:p w14:paraId="126449DC" w14:textId="0FDB8C87" w:rsidR="0074292B" w:rsidRPr="00A42A51" w:rsidRDefault="00840925" w:rsidP="00840925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sz w:val="32"/>
                <w:szCs w:val="32"/>
              </w:rPr>
            </w:pPr>
            <w:r w:rsidRPr="00A42A51">
              <w:rPr>
                <w:sz w:val="32"/>
                <w:szCs w:val="32"/>
              </w:rPr>
              <w:t xml:space="preserve">   </w:t>
            </w:r>
            <w:r w:rsidR="001050B5">
              <w:rPr>
                <w:sz w:val="32"/>
                <w:szCs w:val="32"/>
              </w:rPr>
              <w:t xml:space="preserve">        </w:t>
            </w:r>
            <w:r w:rsidRPr="00A42A51">
              <w:rPr>
                <w:sz w:val="32"/>
                <w:szCs w:val="32"/>
              </w:rPr>
              <w:t xml:space="preserve"> </w:t>
            </w:r>
            <w:r w:rsidR="0030201F">
              <w:rPr>
                <w:sz w:val="36"/>
                <w:szCs w:val="36"/>
              </w:rPr>
              <w:t>ASHISH ASHOK GPTA</w:t>
            </w:r>
          </w:p>
          <w:p w14:paraId="2E0284D7" w14:textId="34EC0995" w:rsidR="00840925" w:rsidRPr="00A42A51" w:rsidRDefault="00840925" w:rsidP="00840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A42A51">
              <w:rPr>
                <w:sz w:val="16"/>
                <w:szCs w:val="20"/>
              </w:rPr>
              <w:t xml:space="preserve">       </w:t>
            </w:r>
            <w:r w:rsidR="001050B5">
              <w:rPr>
                <w:sz w:val="16"/>
                <w:szCs w:val="20"/>
              </w:rPr>
              <w:t xml:space="preserve">                </w:t>
            </w:r>
            <w:r w:rsidRPr="00A42A51">
              <w:rPr>
                <w:sz w:val="16"/>
                <w:szCs w:val="20"/>
              </w:rPr>
              <w:t xml:space="preserve"> </w:t>
            </w:r>
            <w:r w:rsidR="007A0FDA">
              <w:rPr>
                <w:sz w:val="16"/>
                <w:szCs w:val="20"/>
              </w:rPr>
              <w:t xml:space="preserve"> </w:t>
            </w:r>
            <w:r w:rsidR="007A0FDA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AUTOMOBILE</w:t>
            </w:r>
            <w:r w:rsidRPr="00A42A51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 xml:space="preserve"> ENGINEEER</w:t>
            </w:r>
          </w:p>
        </w:tc>
      </w:tr>
      <w:tr w:rsidR="0074292B" w:rsidRPr="00A42A51" w14:paraId="160C5785" w14:textId="77777777" w:rsidTr="00840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  <w:gridSpan w:val="2"/>
          </w:tcPr>
          <w:p w14:paraId="177666B7" w14:textId="77777777" w:rsidR="008C0BEC" w:rsidRPr="00FE676D" w:rsidRDefault="0074292B" w:rsidP="0074292B">
            <w:pPr>
              <w:pStyle w:val="Heading3"/>
              <w:rPr>
                <w:b/>
                <w:bCs w:val="0"/>
                <w:sz w:val="24"/>
              </w:rPr>
            </w:pPr>
            <w:r w:rsidRPr="00FE676D">
              <w:rPr>
                <w:b/>
                <w:bCs w:val="0"/>
                <w:sz w:val="24"/>
              </w:rPr>
              <w:t>OBJECTIVE</w:t>
            </w:r>
          </w:p>
          <w:p w14:paraId="3A433344" w14:textId="363F66DF" w:rsidR="008D4859" w:rsidRDefault="008D4859" w:rsidP="008D4859">
            <w:pPr>
              <w:jc w:val="both"/>
            </w:pPr>
            <w:r w:rsidRPr="008D4859">
              <w:rPr>
                <w:b w:val="0"/>
                <w:caps w:val="0"/>
              </w:rPr>
              <w:t xml:space="preserve">To build career in a </w:t>
            </w:r>
            <w:r>
              <w:rPr>
                <w:b w:val="0"/>
                <w:caps w:val="0"/>
              </w:rPr>
              <w:t>growing</w:t>
            </w:r>
            <w:r w:rsidRPr="008D4859">
              <w:rPr>
                <w:b w:val="0"/>
                <w:caps w:val="0"/>
              </w:rPr>
              <w:t xml:space="preserve"> organization </w:t>
            </w:r>
            <w:r w:rsidRPr="008D4859">
              <w:rPr>
                <w:b w:val="0"/>
                <w:bCs w:val="0"/>
                <w:caps w:val="0"/>
              </w:rPr>
              <w:t>where I can get the opportunities to prove my abilities by accepting the challenges, fulfilling the organization goal and climb the career ladder through continuous learning and commitment.</w:t>
            </w:r>
          </w:p>
          <w:p w14:paraId="36FECE57" w14:textId="77777777" w:rsidR="0040628B" w:rsidRDefault="0040628B" w:rsidP="008D4859">
            <w:pPr>
              <w:jc w:val="both"/>
            </w:pPr>
          </w:p>
          <w:p w14:paraId="2967C4A5" w14:textId="77777777" w:rsidR="00F90E9E" w:rsidRPr="008D4859" w:rsidRDefault="00F90E9E" w:rsidP="008D4859">
            <w:pPr>
              <w:jc w:val="both"/>
              <w:rPr>
                <w:bCs w:val="0"/>
              </w:rPr>
            </w:pPr>
          </w:p>
          <w:p w14:paraId="6F595692" w14:textId="59112177" w:rsidR="00A70963" w:rsidRPr="00FE676D" w:rsidRDefault="00A70963" w:rsidP="008C0BEC">
            <w:pPr>
              <w:rPr>
                <w:b w:val="0"/>
                <w:bCs w:val="0"/>
                <w:color w:val="548AB7" w:themeColor="accent1" w:themeShade="BF"/>
                <w:sz w:val="24"/>
                <w:szCs w:val="24"/>
              </w:rPr>
            </w:pPr>
            <w:r w:rsidRPr="00FE676D">
              <w:rPr>
                <w:color w:val="548AB7" w:themeColor="accent1" w:themeShade="BF"/>
                <w:sz w:val="24"/>
                <w:szCs w:val="24"/>
              </w:rPr>
              <w:t>PERSONAL INFO</w:t>
            </w:r>
          </w:p>
          <w:p w14:paraId="013DCA0C" w14:textId="77777777" w:rsidR="00A70963" w:rsidRPr="003C1491" w:rsidRDefault="00A70963" w:rsidP="008C0BEC">
            <w:pPr>
              <w:rPr>
                <w:b w:val="0"/>
                <w:bCs w:val="0"/>
                <w:color w:val="548AB7" w:themeColor="accent1" w:themeShade="BF"/>
              </w:rPr>
            </w:pPr>
          </w:p>
          <w:p w14:paraId="15715DFA" w14:textId="7A2A3D20" w:rsidR="008C0BEC" w:rsidRPr="003C1491" w:rsidRDefault="00A42A51" w:rsidP="008C0BEC">
            <w:pPr>
              <w:rPr>
                <w:b w:val="0"/>
                <w:bCs w:val="0"/>
              </w:rPr>
            </w:pPr>
            <w:r w:rsidRPr="00977C9E">
              <w:rPr>
                <w:caps w:val="0"/>
              </w:rPr>
              <w:t>Nick Name</w:t>
            </w:r>
            <w:r w:rsidRPr="003C1491">
              <w:rPr>
                <w:b w:val="0"/>
                <w:bCs w:val="0"/>
                <w:caps w:val="0"/>
              </w:rPr>
              <w:t xml:space="preserve"> </w:t>
            </w:r>
            <w:proofErr w:type="gramStart"/>
            <w:r w:rsidRPr="003C1491">
              <w:rPr>
                <w:b w:val="0"/>
                <w:bCs w:val="0"/>
                <w:caps w:val="0"/>
              </w:rPr>
              <w:t xml:space="preserve">  :</w:t>
            </w:r>
            <w:proofErr w:type="gramEnd"/>
            <w:r w:rsidRPr="003C1491">
              <w:rPr>
                <w:b w:val="0"/>
                <w:bCs w:val="0"/>
                <w:caps w:val="0"/>
              </w:rPr>
              <w:t xml:space="preserve">   </w:t>
            </w:r>
            <w:r w:rsidR="00417F1D">
              <w:rPr>
                <w:b w:val="0"/>
                <w:bCs w:val="0"/>
                <w:caps w:val="0"/>
              </w:rPr>
              <w:t>Suraj</w:t>
            </w:r>
          </w:p>
          <w:p w14:paraId="59553AFD" w14:textId="418AE274" w:rsidR="008C0BEC" w:rsidRPr="003C1491" w:rsidRDefault="00A42A51" w:rsidP="008C0BEC">
            <w:pPr>
              <w:rPr>
                <w:b w:val="0"/>
                <w:bCs w:val="0"/>
              </w:rPr>
            </w:pPr>
            <w:r w:rsidRPr="00977C9E">
              <w:rPr>
                <w:caps w:val="0"/>
              </w:rPr>
              <w:t xml:space="preserve">Date Of </w:t>
            </w:r>
            <w:proofErr w:type="spellStart"/>
            <w:r w:rsidRPr="00977C9E">
              <w:rPr>
                <w:caps w:val="0"/>
              </w:rPr>
              <w:t>Birt</w:t>
            </w:r>
            <w:proofErr w:type="spellEnd"/>
            <w:r w:rsidR="00417F1D">
              <w:rPr>
                <w:b w:val="0"/>
                <w:bCs w:val="0"/>
                <w:caps w:val="0"/>
              </w:rPr>
              <w:t xml:space="preserve"> </w:t>
            </w:r>
            <w:proofErr w:type="gramStart"/>
            <w:r w:rsidR="00417F1D">
              <w:rPr>
                <w:b w:val="0"/>
                <w:bCs w:val="0"/>
                <w:caps w:val="0"/>
              </w:rPr>
              <w:t xml:space="preserve"> </w:t>
            </w:r>
            <w:r w:rsidRPr="003C1491">
              <w:rPr>
                <w:b w:val="0"/>
                <w:bCs w:val="0"/>
                <w:caps w:val="0"/>
              </w:rPr>
              <w:t xml:space="preserve"> :</w:t>
            </w:r>
            <w:proofErr w:type="gramEnd"/>
            <w:r w:rsidRPr="003C1491">
              <w:rPr>
                <w:b w:val="0"/>
                <w:bCs w:val="0"/>
                <w:caps w:val="0"/>
              </w:rPr>
              <w:t xml:space="preserve">   </w:t>
            </w:r>
            <w:r w:rsidR="00417F1D">
              <w:rPr>
                <w:b w:val="0"/>
                <w:bCs w:val="0"/>
                <w:caps w:val="0"/>
              </w:rPr>
              <w:t>5th</w:t>
            </w:r>
            <w:r w:rsidRPr="003C1491">
              <w:rPr>
                <w:b w:val="0"/>
                <w:bCs w:val="0"/>
                <w:caps w:val="0"/>
              </w:rPr>
              <w:t xml:space="preserve"> Jan</w:t>
            </w:r>
            <w:r w:rsidR="00417F1D">
              <w:rPr>
                <w:b w:val="0"/>
                <w:bCs w:val="0"/>
                <w:caps w:val="0"/>
              </w:rPr>
              <w:t>,</w:t>
            </w:r>
            <w:r w:rsidRPr="003C1491">
              <w:rPr>
                <w:b w:val="0"/>
                <w:bCs w:val="0"/>
                <w:caps w:val="0"/>
              </w:rPr>
              <w:t xml:space="preserve"> 199</w:t>
            </w:r>
            <w:r w:rsidR="00417F1D">
              <w:rPr>
                <w:b w:val="0"/>
                <w:bCs w:val="0"/>
                <w:caps w:val="0"/>
              </w:rPr>
              <w:t>8</w:t>
            </w:r>
          </w:p>
          <w:p w14:paraId="58B5E23A" w14:textId="5B6D01FF" w:rsidR="008C0BEC" w:rsidRPr="003C1491" w:rsidRDefault="00A42A51" w:rsidP="008C0BEC">
            <w:pPr>
              <w:rPr>
                <w:b w:val="0"/>
                <w:bCs w:val="0"/>
              </w:rPr>
            </w:pPr>
            <w:r w:rsidRPr="00977C9E">
              <w:rPr>
                <w:caps w:val="0"/>
              </w:rPr>
              <w:t>Gender</w:t>
            </w:r>
            <w:r w:rsidRPr="003C1491">
              <w:rPr>
                <w:b w:val="0"/>
                <w:bCs w:val="0"/>
                <w:caps w:val="0"/>
              </w:rPr>
              <w:t xml:space="preserve">       </w:t>
            </w:r>
            <w:proofErr w:type="gramStart"/>
            <w:r w:rsidRPr="003C1491">
              <w:rPr>
                <w:b w:val="0"/>
                <w:bCs w:val="0"/>
                <w:caps w:val="0"/>
              </w:rPr>
              <w:t xml:space="preserve">  :</w:t>
            </w:r>
            <w:proofErr w:type="gramEnd"/>
            <w:r w:rsidRPr="003C1491">
              <w:rPr>
                <w:b w:val="0"/>
                <w:bCs w:val="0"/>
                <w:caps w:val="0"/>
              </w:rPr>
              <w:t xml:space="preserve">   Male</w:t>
            </w:r>
          </w:p>
          <w:p w14:paraId="1E5B4A3B" w14:textId="41780097" w:rsidR="00417F1D" w:rsidRDefault="00A42A51" w:rsidP="008C0BEC">
            <w:r w:rsidRPr="00977C9E">
              <w:rPr>
                <w:caps w:val="0"/>
              </w:rPr>
              <w:t>Address</w:t>
            </w:r>
            <w:r w:rsidRPr="003C1491">
              <w:rPr>
                <w:b w:val="0"/>
                <w:bCs w:val="0"/>
                <w:caps w:val="0"/>
              </w:rPr>
              <w:t xml:space="preserve">      </w:t>
            </w:r>
            <w:proofErr w:type="gramStart"/>
            <w:r w:rsidRPr="003C1491">
              <w:rPr>
                <w:b w:val="0"/>
                <w:bCs w:val="0"/>
                <w:caps w:val="0"/>
              </w:rPr>
              <w:t xml:space="preserve">  </w:t>
            </w:r>
            <w:r w:rsidR="00417F1D">
              <w:rPr>
                <w:b w:val="0"/>
                <w:bCs w:val="0"/>
                <w:caps w:val="0"/>
              </w:rPr>
              <w:t>:</w:t>
            </w:r>
            <w:proofErr w:type="gramEnd"/>
            <w:r w:rsidR="00417F1D">
              <w:rPr>
                <w:b w:val="0"/>
                <w:bCs w:val="0"/>
                <w:caps w:val="0"/>
              </w:rPr>
              <w:t xml:space="preserve"> </w:t>
            </w:r>
            <w:r w:rsidRPr="003C1491">
              <w:rPr>
                <w:b w:val="0"/>
                <w:bCs w:val="0"/>
                <w:caps w:val="0"/>
              </w:rPr>
              <w:t xml:space="preserve">  </w:t>
            </w:r>
            <w:r w:rsidR="00417F1D">
              <w:rPr>
                <w:b w:val="0"/>
                <w:bCs w:val="0"/>
                <w:caps w:val="0"/>
              </w:rPr>
              <w:t xml:space="preserve">Raman Mam </w:t>
            </w:r>
            <w:r w:rsidR="00977C9E">
              <w:rPr>
                <w:b w:val="0"/>
                <w:bCs w:val="0"/>
                <w:caps w:val="0"/>
              </w:rPr>
              <w:t>Nagar</w:t>
            </w:r>
          </w:p>
          <w:p w14:paraId="25A53491" w14:textId="78F01BF7" w:rsidR="00977C9E" w:rsidRDefault="00977C9E" w:rsidP="008C0BEC">
            <w:r>
              <w:rPr>
                <w:b w:val="0"/>
                <w:bCs w:val="0"/>
                <w:caps w:val="0"/>
              </w:rPr>
              <w:t xml:space="preserve">                           Near Sai Baba Mandir</w:t>
            </w:r>
          </w:p>
          <w:p w14:paraId="2E6DD0C3" w14:textId="40466D93" w:rsidR="00977C9E" w:rsidRDefault="00977C9E" w:rsidP="008C0BEC">
            <w:r>
              <w:rPr>
                <w:b w:val="0"/>
                <w:bCs w:val="0"/>
                <w:caps w:val="0"/>
              </w:rPr>
              <w:t xml:space="preserve">                           </w:t>
            </w:r>
            <w:proofErr w:type="spellStart"/>
            <w:r>
              <w:rPr>
                <w:b w:val="0"/>
                <w:bCs w:val="0"/>
                <w:caps w:val="0"/>
              </w:rPr>
              <w:t>Baiganwadi</w:t>
            </w:r>
            <w:proofErr w:type="spellEnd"/>
            <w:r>
              <w:rPr>
                <w:b w:val="0"/>
                <w:bCs w:val="0"/>
                <w:caps w:val="0"/>
              </w:rPr>
              <w:t xml:space="preserve">, </w:t>
            </w:r>
            <w:proofErr w:type="spellStart"/>
            <w:r>
              <w:rPr>
                <w:b w:val="0"/>
                <w:bCs w:val="0"/>
                <w:caps w:val="0"/>
              </w:rPr>
              <w:t>Govandi</w:t>
            </w:r>
            <w:proofErr w:type="spellEnd"/>
          </w:p>
          <w:p w14:paraId="68E676F1" w14:textId="7DAE0F1B" w:rsidR="00977C9E" w:rsidRDefault="00977C9E" w:rsidP="008C0BEC">
            <w:r>
              <w:rPr>
                <w:b w:val="0"/>
                <w:bCs w:val="0"/>
                <w:caps w:val="0"/>
              </w:rPr>
              <w:t xml:space="preserve">                           Mumbai-400043</w:t>
            </w:r>
          </w:p>
          <w:p w14:paraId="2F9C55B9" w14:textId="33BB8662" w:rsidR="00A70963" w:rsidRDefault="00A42A51" w:rsidP="008C0BEC">
            <w:r w:rsidRPr="00977C9E">
              <w:rPr>
                <w:caps w:val="0"/>
              </w:rPr>
              <w:t>Nationality</w:t>
            </w:r>
            <w:r w:rsidRPr="003C1491">
              <w:rPr>
                <w:b w:val="0"/>
                <w:bCs w:val="0"/>
                <w:caps w:val="0"/>
              </w:rPr>
              <w:t xml:space="preserve"> </w:t>
            </w:r>
            <w:proofErr w:type="gramStart"/>
            <w:r w:rsidR="00977C9E">
              <w:rPr>
                <w:b w:val="0"/>
                <w:bCs w:val="0"/>
                <w:caps w:val="0"/>
              </w:rPr>
              <w:t xml:space="preserve"> </w:t>
            </w:r>
            <w:r w:rsidRPr="003C1491">
              <w:rPr>
                <w:b w:val="0"/>
                <w:bCs w:val="0"/>
                <w:caps w:val="0"/>
              </w:rPr>
              <w:t xml:space="preserve"> :</w:t>
            </w:r>
            <w:proofErr w:type="gramEnd"/>
            <w:r w:rsidRPr="003C1491">
              <w:rPr>
                <w:b w:val="0"/>
                <w:bCs w:val="0"/>
                <w:caps w:val="0"/>
              </w:rPr>
              <w:t xml:space="preserve">    Indian</w:t>
            </w:r>
          </w:p>
          <w:p w14:paraId="04742A38" w14:textId="77777777" w:rsidR="00417F1D" w:rsidRPr="003C1491" w:rsidRDefault="00417F1D" w:rsidP="008C0BEC">
            <w:pPr>
              <w:rPr>
                <w:b w:val="0"/>
                <w:bCs w:val="0"/>
              </w:rPr>
            </w:pPr>
          </w:p>
          <w:p w14:paraId="41D95B03" w14:textId="72710D1F" w:rsidR="00391DEC" w:rsidRPr="00977C9E" w:rsidRDefault="00A42A51" w:rsidP="008C0BEC">
            <w:r w:rsidRPr="00977C9E">
              <w:rPr>
                <w:caps w:val="0"/>
              </w:rPr>
              <w:t xml:space="preserve">Languages Known: </w:t>
            </w:r>
          </w:p>
          <w:tbl>
            <w:tblPr>
              <w:tblStyle w:val="TableGrid"/>
              <w:tblW w:w="326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98"/>
              <w:gridCol w:w="813"/>
              <w:gridCol w:w="665"/>
              <w:gridCol w:w="685"/>
            </w:tblGrid>
            <w:tr w:rsidR="009D0985" w:rsidRPr="003C1491" w14:paraId="6BFACFB8" w14:textId="61BAC3AF" w:rsidTr="00840925">
              <w:trPr>
                <w:trHeight w:val="228"/>
                <w:jc w:val="center"/>
              </w:trPr>
              <w:tc>
                <w:tcPr>
                  <w:tcW w:w="1098" w:type="dxa"/>
                  <w:tcBorders>
                    <w:right w:val="single" w:sz="4" w:space="0" w:color="94B6D2" w:themeColor="accent1"/>
                  </w:tcBorders>
                </w:tcPr>
                <w:p w14:paraId="076C9773" w14:textId="08B19F4D" w:rsidR="009D0985" w:rsidRPr="003C1491" w:rsidRDefault="009D0985" w:rsidP="00CF5D0E">
                  <w:pPr>
                    <w:framePr w:hSpace="180" w:wrap="around" w:vAnchor="page" w:hAnchor="margin" w:y="1"/>
                    <w:jc w:val="center"/>
                    <w:rPr>
                      <w:sz w:val="16"/>
                      <w:szCs w:val="16"/>
                    </w:rPr>
                  </w:pPr>
                  <w:r w:rsidRPr="003C1491">
                    <w:rPr>
                      <w:b/>
                      <w:bCs/>
                      <w:sz w:val="16"/>
                      <w:szCs w:val="16"/>
                    </w:rPr>
                    <w:t>Languages</w:t>
                  </w:r>
                </w:p>
              </w:tc>
              <w:tc>
                <w:tcPr>
                  <w:tcW w:w="813" w:type="dxa"/>
                  <w:tcBorders>
                    <w:left w:val="single" w:sz="4" w:space="0" w:color="94B6D2" w:themeColor="accent1"/>
                    <w:right w:val="single" w:sz="4" w:space="0" w:color="94B6D2" w:themeColor="accent1"/>
                  </w:tcBorders>
                </w:tcPr>
                <w:p w14:paraId="29F16D96" w14:textId="685ED3D9" w:rsidR="009D0985" w:rsidRPr="00B16052" w:rsidRDefault="009D0985" w:rsidP="00CF5D0E">
                  <w:pPr>
                    <w:framePr w:hSpace="180" w:wrap="around" w:vAnchor="page" w:hAnchor="margin" w:y="1"/>
                    <w:jc w:val="center"/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B16052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Speak</w:t>
                  </w:r>
                </w:p>
              </w:tc>
              <w:tc>
                <w:tcPr>
                  <w:tcW w:w="665" w:type="dxa"/>
                  <w:tcBorders>
                    <w:left w:val="single" w:sz="4" w:space="0" w:color="94B6D2" w:themeColor="accent1"/>
                    <w:right w:val="single" w:sz="4" w:space="0" w:color="94B6D2" w:themeColor="accent1"/>
                  </w:tcBorders>
                </w:tcPr>
                <w:p w14:paraId="539D1D4F" w14:textId="0322FB9A" w:rsidR="009D0985" w:rsidRPr="00B16052" w:rsidRDefault="009D0985" w:rsidP="00CF5D0E">
                  <w:pPr>
                    <w:framePr w:hSpace="180" w:wrap="around" w:vAnchor="page" w:hAnchor="margin" w:y="1"/>
                    <w:jc w:val="center"/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B16052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Read</w:t>
                  </w:r>
                </w:p>
              </w:tc>
              <w:tc>
                <w:tcPr>
                  <w:tcW w:w="685" w:type="dxa"/>
                  <w:tcBorders>
                    <w:left w:val="single" w:sz="4" w:space="0" w:color="94B6D2" w:themeColor="accent1"/>
                    <w:right w:val="single" w:sz="4" w:space="0" w:color="94B6D2" w:themeColor="accent1"/>
                  </w:tcBorders>
                </w:tcPr>
                <w:p w14:paraId="54F1FBB9" w14:textId="009BA49A" w:rsidR="009D0985" w:rsidRPr="00B16052" w:rsidRDefault="009D0985" w:rsidP="00CF5D0E">
                  <w:pPr>
                    <w:framePr w:hSpace="180" w:wrap="around" w:vAnchor="page" w:hAnchor="margin" w:y="1"/>
                    <w:jc w:val="center"/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B16052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Write</w:t>
                  </w:r>
                </w:p>
              </w:tc>
            </w:tr>
            <w:tr w:rsidR="009D0985" w:rsidRPr="003C1491" w14:paraId="22B4538E" w14:textId="3BCA3087" w:rsidTr="00840925">
              <w:trPr>
                <w:trHeight w:val="176"/>
                <w:jc w:val="center"/>
              </w:trPr>
              <w:tc>
                <w:tcPr>
                  <w:tcW w:w="1098" w:type="dxa"/>
                  <w:tcBorders>
                    <w:right w:val="single" w:sz="4" w:space="0" w:color="94B6D2" w:themeColor="accent1"/>
                  </w:tcBorders>
                </w:tcPr>
                <w:p w14:paraId="02376898" w14:textId="5C9A5728" w:rsidR="009D0985" w:rsidRPr="003C1491" w:rsidRDefault="009D0985" w:rsidP="00CF5D0E">
                  <w:pPr>
                    <w:framePr w:hSpace="180" w:wrap="around" w:vAnchor="page" w:hAnchor="margin" w:y="1"/>
                    <w:jc w:val="center"/>
                    <w:rPr>
                      <w:sz w:val="16"/>
                      <w:szCs w:val="16"/>
                    </w:rPr>
                  </w:pPr>
                  <w:r w:rsidRPr="003C1491">
                    <w:rPr>
                      <w:sz w:val="16"/>
                      <w:szCs w:val="16"/>
                    </w:rPr>
                    <w:t>English</w:t>
                  </w:r>
                </w:p>
              </w:tc>
              <w:tc>
                <w:tcPr>
                  <w:tcW w:w="813" w:type="dxa"/>
                  <w:tcBorders>
                    <w:left w:val="single" w:sz="4" w:space="0" w:color="94B6D2" w:themeColor="accent1"/>
                    <w:right w:val="single" w:sz="4" w:space="0" w:color="94B6D2" w:themeColor="accent1"/>
                  </w:tcBorders>
                </w:tcPr>
                <w:p w14:paraId="1CE09997" w14:textId="01DD5338" w:rsidR="009D0985" w:rsidRPr="003C1491" w:rsidRDefault="009D0985" w:rsidP="00CF5D0E">
                  <w:pPr>
                    <w:framePr w:hSpace="180" w:wrap="around" w:vAnchor="page" w:hAnchor="margin" w:y="1"/>
                    <w:jc w:val="center"/>
                    <w:rPr>
                      <w:sz w:val="16"/>
                      <w:szCs w:val="16"/>
                    </w:rPr>
                  </w:pPr>
                  <w:r w:rsidRPr="003C1491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22CE3023" wp14:editId="3D034367">
                        <wp:extent cx="117987" cy="117987"/>
                        <wp:effectExtent l="0" t="0" r="0" b="0"/>
                        <wp:docPr id="6" name="Graphic 6" descr="Checkmar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raphic 6" descr="Checkmark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090" cy="129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5" w:type="dxa"/>
                  <w:tcBorders>
                    <w:left w:val="single" w:sz="4" w:space="0" w:color="94B6D2" w:themeColor="accent1"/>
                    <w:right w:val="single" w:sz="4" w:space="0" w:color="94B6D2" w:themeColor="accent1"/>
                  </w:tcBorders>
                </w:tcPr>
                <w:p w14:paraId="5EB368B9" w14:textId="63FDCDB1" w:rsidR="009D0985" w:rsidRPr="003C1491" w:rsidRDefault="009D0985" w:rsidP="00CF5D0E">
                  <w:pPr>
                    <w:framePr w:hSpace="180" w:wrap="around" w:vAnchor="page" w:hAnchor="margin" w:y="1"/>
                    <w:jc w:val="center"/>
                    <w:rPr>
                      <w:sz w:val="16"/>
                      <w:szCs w:val="16"/>
                    </w:rPr>
                  </w:pPr>
                  <w:r w:rsidRPr="003C1491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218FE912" wp14:editId="37DAE7DD">
                        <wp:extent cx="115570" cy="11557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5" w:type="dxa"/>
                  <w:tcBorders>
                    <w:left w:val="single" w:sz="4" w:space="0" w:color="94B6D2" w:themeColor="accent1"/>
                    <w:right w:val="single" w:sz="4" w:space="0" w:color="94B6D2" w:themeColor="accent1"/>
                  </w:tcBorders>
                </w:tcPr>
                <w:p w14:paraId="56B47047" w14:textId="4F177112" w:rsidR="009D0985" w:rsidRPr="003C1491" w:rsidRDefault="009D0985" w:rsidP="00CF5D0E">
                  <w:pPr>
                    <w:framePr w:hSpace="180" w:wrap="around" w:vAnchor="page" w:hAnchor="margin" w:y="1"/>
                    <w:jc w:val="center"/>
                    <w:rPr>
                      <w:sz w:val="16"/>
                      <w:szCs w:val="16"/>
                    </w:rPr>
                  </w:pPr>
                  <w:r w:rsidRPr="003C1491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27B2113C" wp14:editId="0C7712C3">
                        <wp:extent cx="115570" cy="11557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D0985" w:rsidRPr="003C1491" w14:paraId="6ADFD1E1" w14:textId="21D312F6" w:rsidTr="00840925">
              <w:trPr>
                <w:trHeight w:val="196"/>
                <w:jc w:val="center"/>
              </w:trPr>
              <w:tc>
                <w:tcPr>
                  <w:tcW w:w="1098" w:type="dxa"/>
                  <w:tcBorders>
                    <w:right w:val="single" w:sz="4" w:space="0" w:color="94B6D2" w:themeColor="accent1"/>
                  </w:tcBorders>
                </w:tcPr>
                <w:p w14:paraId="6D658658" w14:textId="30203196" w:rsidR="009D0985" w:rsidRPr="003C1491" w:rsidRDefault="009D0985" w:rsidP="00CF5D0E">
                  <w:pPr>
                    <w:framePr w:hSpace="180" w:wrap="around" w:vAnchor="page" w:hAnchor="margin" w:y="1"/>
                    <w:jc w:val="center"/>
                    <w:rPr>
                      <w:sz w:val="16"/>
                      <w:szCs w:val="16"/>
                    </w:rPr>
                  </w:pPr>
                  <w:r w:rsidRPr="003C1491">
                    <w:rPr>
                      <w:sz w:val="16"/>
                      <w:szCs w:val="16"/>
                    </w:rPr>
                    <w:t>Hindi</w:t>
                  </w:r>
                </w:p>
              </w:tc>
              <w:tc>
                <w:tcPr>
                  <w:tcW w:w="813" w:type="dxa"/>
                  <w:tcBorders>
                    <w:left w:val="single" w:sz="4" w:space="0" w:color="94B6D2" w:themeColor="accent1"/>
                    <w:right w:val="single" w:sz="4" w:space="0" w:color="94B6D2" w:themeColor="accent1"/>
                  </w:tcBorders>
                </w:tcPr>
                <w:p w14:paraId="5F065A46" w14:textId="2C00D5FF" w:rsidR="009D0985" w:rsidRPr="003C1491" w:rsidRDefault="009D0985" w:rsidP="00CF5D0E">
                  <w:pPr>
                    <w:framePr w:hSpace="180" w:wrap="around" w:vAnchor="page" w:hAnchor="margin" w:y="1"/>
                    <w:jc w:val="center"/>
                    <w:rPr>
                      <w:sz w:val="16"/>
                      <w:szCs w:val="16"/>
                    </w:rPr>
                  </w:pPr>
                  <w:r w:rsidRPr="003C1491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3BCFC5CE" wp14:editId="0255AE00">
                        <wp:extent cx="115570" cy="11557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5" w:type="dxa"/>
                  <w:tcBorders>
                    <w:left w:val="single" w:sz="4" w:space="0" w:color="94B6D2" w:themeColor="accent1"/>
                    <w:right w:val="single" w:sz="4" w:space="0" w:color="94B6D2" w:themeColor="accent1"/>
                  </w:tcBorders>
                </w:tcPr>
                <w:p w14:paraId="5FC90404" w14:textId="6E3825E6" w:rsidR="009D0985" w:rsidRPr="003C1491" w:rsidRDefault="009D0985" w:rsidP="00CF5D0E">
                  <w:pPr>
                    <w:framePr w:hSpace="180" w:wrap="around" w:vAnchor="page" w:hAnchor="margin" w:y="1"/>
                    <w:jc w:val="center"/>
                    <w:rPr>
                      <w:sz w:val="16"/>
                      <w:szCs w:val="16"/>
                    </w:rPr>
                  </w:pPr>
                  <w:r w:rsidRPr="003C1491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3873AB9A" wp14:editId="31719A45">
                        <wp:extent cx="115570" cy="11557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5" w:type="dxa"/>
                  <w:tcBorders>
                    <w:left w:val="single" w:sz="4" w:space="0" w:color="94B6D2" w:themeColor="accent1"/>
                    <w:right w:val="single" w:sz="4" w:space="0" w:color="94B6D2" w:themeColor="accent1"/>
                  </w:tcBorders>
                </w:tcPr>
                <w:p w14:paraId="398B37D7" w14:textId="1CF35D48" w:rsidR="009D0985" w:rsidRPr="003C1491" w:rsidRDefault="009D0985" w:rsidP="00CF5D0E">
                  <w:pPr>
                    <w:framePr w:hSpace="180" w:wrap="around" w:vAnchor="page" w:hAnchor="margin" w:y="1"/>
                    <w:jc w:val="center"/>
                    <w:rPr>
                      <w:sz w:val="16"/>
                      <w:szCs w:val="16"/>
                    </w:rPr>
                  </w:pPr>
                  <w:r w:rsidRPr="003C1491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75C84B1F" wp14:editId="5FD22C1E">
                        <wp:extent cx="115570" cy="11557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D0985" w:rsidRPr="003C1491" w14:paraId="0C174D0B" w14:textId="544193C4" w:rsidTr="00840925">
              <w:trPr>
                <w:trHeight w:val="176"/>
                <w:jc w:val="center"/>
              </w:trPr>
              <w:tc>
                <w:tcPr>
                  <w:tcW w:w="1098" w:type="dxa"/>
                  <w:tcBorders>
                    <w:right w:val="single" w:sz="4" w:space="0" w:color="94B6D2" w:themeColor="accent1"/>
                  </w:tcBorders>
                </w:tcPr>
                <w:p w14:paraId="21852634" w14:textId="03949D1A" w:rsidR="009D0985" w:rsidRPr="003C1491" w:rsidRDefault="009D0985" w:rsidP="00CF5D0E">
                  <w:pPr>
                    <w:framePr w:hSpace="180" w:wrap="around" w:vAnchor="page" w:hAnchor="margin" w:y="1"/>
                    <w:jc w:val="center"/>
                    <w:rPr>
                      <w:sz w:val="16"/>
                      <w:szCs w:val="16"/>
                    </w:rPr>
                  </w:pPr>
                  <w:r w:rsidRPr="003C1491">
                    <w:rPr>
                      <w:sz w:val="16"/>
                      <w:szCs w:val="16"/>
                    </w:rPr>
                    <w:t>Marathi</w:t>
                  </w:r>
                </w:p>
              </w:tc>
              <w:tc>
                <w:tcPr>
                  <w:tcW w:w="813" w:type="dxa"/>
                  <w:tcBorders>
                    <w:left w:val="single" w:sz="4" w:space="0" w:color="94B6D2" w:themeColor="accent1"/>
                    <w:right w:val="single" w:sz="4" w:space="0" w:color="94B6D2" w:themeColor="accent1"/>
                  </w:tcBorders>
                </w:tcPr>
                <w:p w14:paraId="41082418" w14:textId="29BD908A" w:rsidR="009D0985" w:rsidRPr="003C1491" w:rsidRDefault="009D0985" w:rsidP="00CF5D0E">
                  <w:pPr>
                    <w:framePr w:hSpace="180" w:wrap="around" w:vAnchor="page" w:hAnchor="margin" w:y="1"/>
                    <w:jc w:val="center"/>
                    <w:rPr>
                      <w:sz w:val="16"/>
                      <w:szCs w:val="16"/>
                    </w:rPr>
                  </w:pPr>
                  <w:r w:rsidRPr="003C1491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1FC5C8CF" wp14:editId="240332B8">
                        <wp:extent cx="115570" cy="11557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5" w:type="dxa"/>
                  <w:tcBorders>
                    <w:left w:val="single" w:sz="4" w:space="0" w:color="94B6D2" w:themeColor="accent1"/>
                    <w:right w:val="single" w:sz="4" w:space="0" w:color="94B6D2" w:themeColor="accent1"/>
                  </w:tcBorders>
                </w:tcPr>
                <w:p w14:paraId="34283AFF" w14:textId="32857EAD" w:rsidR="009D0985" w:rsidRPr="003C1491" w:rsidRDefault="009D0985" w:rsidP="00CF5D0E">
                  <w:pPr>
                    <w:framePr w:hSpace="180" w:wrap="around" w:vAnchor="page" w:hAnchor="margin" w:y="1"/>
                    <w:jc w:val="center"/>
                    <w:rPr>
                      <w:sz w:val="16"/>
                      <w:szCs w:val="16"/>
                    </w:rPr>
                  </w:pPr>
                  <w:r w:rsidRPr="003C1491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236D7B18" wp14:editId="17299D55">
                        <wp:extent cx="115570" cy="11557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5" w:type="dxa"/>
                  <w:tcBorders>
                    <w:left w:val="single" w:sz="4" w:space="0" w:color="94B6D2" w:themeColor="accent1"/>
                    <w:right w:val="single" w:sz="4" w:space="0" w:color="94B6D2" w:themeColor="accent1"/>
                  </w:tcBorders>
                </w:tcPr>
                <w:p w14:paraId="72CEA31D" w14:textId="4CD608B0" w:rsidR="009D0985" w:rsidRPr="003C1491" w:rsidRDefault="009D0985" w:rsidP="00CF5D0E">
                  <w:pPr>
                    <w:framePr w:hSpace="180" w:wrap="around" w:vAnchor="page" w:hAnchor="margin" w:y="1"/>
                    <w:jc w:val="center"/>
                    <w:rPr>
                      <w:sz w:val="16"/>
                      <w:szCs w:val="16"/>
                    </w:rPr>
                  </w:pPr>
                  <w:r w:rsidRPr="003C1491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77CDFA64" wp14:editId="69CBDC79">
                        <wp:extent cx="115570" cy="11557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2B4DD7" w14:textId="0718148F" w:rsidR="00391DEC" w:rsidRPr="003C1491" w:rsidRDefault="00391DEC" w:rsidP="008C0BEC"/>
          <w:p w14:paraId="018A2511" w14:textId="7ABC7943" w:rsidR="0074292B" w:rsidRPr="00FE676D" w:rsidRDefault="00A42A51" w:rsidP="0074292B">
            <w:pPr>
              <w:pStyle w:val="Heading3"/>
              <w:rPr>
                <w:b/>
                <w:bCs w:val="0"/>
                <w:sz w:val="24"/>
                <w:szCs w:val="28"/>
              </w:rPr>
            </w:pPr>
            <w:r w:rsidRPr="00FE676D">
              <w:rPr>
                <w:b/>
                <w:bCs w:val="0"/>
                <w:sz w:val="24"/>
                <w:szCs w:val="28"/>
              </w:rPr>
              <w:t>CONTACT</w:t>
            </w:r>
          </w:p>
          <w:sdt>
            <w:sdtPr>
              <w:id w:val="1111563247"/>
              <w:placeholder>
                <w:docPart w:val="7E943537186042789B1D31197D8AF761"/>
              </w:placeholder>
              <w:temporary/>
              <w:showingPlcHdr/>
              <w15:appearance w15:val="hidden"/>
            </w:sdtPr>
            <w:sdtContent>
              <w:p w14:paraId="2BBCB453" w14:textId="77777777" w:rsidR="0074292B" w:rsidRPr="003C1491" w:rsidRDefault="0074292B" w:rsidP="0074292B">
                <w:pPr>
                  <w:rPr>
                    <w:b w:val="0"/>
                    <w:bCs w:val="0"/>
                  </w:rPr>
                </w:pPr>
                <w:r w:rsidRPr="003C1491">
                  <w:rPr>
                    <w:b w:val="0"/>
                    <w:bCs w:val="0"/>
                  </w:rPr>
                  <w:t>PHONE:</w:t>
                </w:r>
              </w:p>
            </w:sdtContent>
          </w:sdt>
          <w:p w14:paraId="015EA202" w14:textId="4E95F950" w:rsidR="0074292B" w:rsidRPr="003C1491" w:rsidRDefault="0074292B" w:rsidP="0074292B">
            <w:pPr>
              <w:rPr>
                <w:b w:val="0"/>
                <w:bCs w:val="0"/>
              </w:rPr>
            </w:pPr>
            <w:r w:rsidRPr="003C1491">
              <w:rPr>
                <w:b w:val="0"/>
                <w:bCs w:val="0"/>
              </w:rPr>
              <w:t>+91-</w:t>
            </w:r>
            <w:r w:rsidR="00417F1D">
              <w:rPr>
                <w:b w:val="0"/>
                <w:bCs w:val="0"/>
              </w:rPr>
              <w:t>7666747452</w:t>
            </w:r>
          </w:p>
          <w:p w14:paraId="2BD8BCF3" w14:textId="77777777" w:rsidR="0074292B" w:rsidRPr="003C1491" w:rsidRDefault="0074292B" w:rsidP="0074292B">
            <w:pPr>
              <w:rPr>
                <w:b w:val="0"/>
                <w:bCs w:val="0"/>
              </w:rPr>
            </w:pPr>
          </w:p>
          <w:p w14:paraId="34D57AD6" w14:textId="77777777" w:rsidR="0074292B" w:rsidRPr="003C1491" w:rsidRDefault="00000000" w:rsidP="0074292B">
            <w:pPr>
              <w:rPr>
                <w:b w:val="0"/>
                <w:bCs w:val="0"/>
              </w:rPr>
            </w:pPr>
            <w:sdt>
              <w:sdtPr>
                <w:id w:val="-240260293"/>
                <w:placeholder>
                  <w:docPart w:val="A19522B613B44B50966054B04BB0A313"/>
                </w:placeholder>
                <w:temporary/>
                <w:showingPlcHdr/>
                <w15:appearance w15:val="hidden"/>
              </w:sdtPr>
              <w:sdtContent>
                <w:r w:rsidR="0074292B" w:rsidRPr="003C1491">
                  <w:rPr>
                    <w:b w:val="0"/>
                    <w:bCs w:val="0"/>
                  </w:rPr>
                  <w:t>EMAIL:</w:t>
                </w:r>
              </w:sdtContent>
            </w:sdt>
            <w:r w:rsidR="0074292B" w:rsidRPr="003C1491">
              <w:rPr>
                <w:b w:val="0"/>
                <w:bCs w:val="0"/>
              </w:rPr>
              <w:t xml:space="preserve"> </w:t>
            </w:r>
          </w:p>
          <w:p w14:paraId="7CD6454C" w14:textId="02C68B30" w:rsidR="0074292B" w:rsidRPr="003C1491" w:rsidRDefault="00000000" w:rsidP="0074292B">
            <w:pPr>
              <w:rPr>
                <w:b w:val="0"/>
                <w:bCs w:val="0"/>
                <w:color w:val="C00000"/>
                <w:u w:val="single"/>
              </w:rPr>
            </w:pPr>
            <w:hyperlink r:id="rId15" w:history="1">
              <w:r w:rsidR="00417F1D">
                <w:rPr>
                  <w:rStyle w:val="Hyperlink"/>
                  <w:b w:val="0"/>
                  <w:bCs w:val="0"/>
                  <w:caps w:val="0"/>
                </w:rPr>
                <w:t>ashishgupta6667@gmail.com</w:t>
              </w:r>
            </w:hyperlink>
          </w:p>
          <w:p w14:paraId="25A9A4E4" w14:textId="77777777" w:rsidR="00A70963" w:rsidRPr="00A42A51" w:rsidRDefault="00A70963" w:rsidP="0074292B">
            <w:pPr>
              <w:rPr>
                <w:rStyle w:val="Hyperlink"/>
                <w:color w:val="auto"/>
                <w:sz w:val="16"/>
                <w:szCs w:val="20"/>
                <w:u w:val="none"/>
              </w:rPr>
            </w:pPr>
          </w:p>
          <w:p w14:paraId="3F0182AD" w14:textId="20285DD7" w:rsidR="0074292B" w:rsidRPr="001050B5" w:rsidRDefault="00A42A51" w:rsidP="001050B5">
            <w:pPr>
              <w:pStyle w:val="Heading3"/>
              <w:rPr>
                <w:b/>
                <w:bCs w:val="0"/>
                <w:sz w:val="24"/>
                <w:szCs w:val="28"/>
              </w:rPr>
            </w:pPr>
            <w:r w:rsidRPr="00FE676D">
              <w:rPr>
                <w:b/>
                <w:bCs w:val="0"/>
                <w:sz w:val="24"/>
                <w:szCs w:val="28"/>
              </w:rPr>
              <w:t>HOBBIES</w:t>
            </w:r>
          </w:p>
          <w:p w14:paraId="34AE1C24" w14:textId="4A88BB82" w:rsidR="001050B5" w:rsidRDefault="00C357F5" w:rsidP="0074292B">
            <w:pPr>
              <w:rPr>
                <w:b w:val="0"/>
                <w:bCs w:val="0"/>
                <w:caps w:val="0"/>
                <w:sz w:val="16"/>
                <w:szCs w:val="20"/>
              </w:rPr>
            </w:pPr>
            <w:r>
              <w:rPr>
                <w:noProof/>
                <w:sz w:val="16"/>
                <w:szCs w:val="20"/>
              </w:rPr>
              <w:drawing>
                <wp:inline distT="0" distB="0" distL="0" distR="0" wp14:anchorId="356549FD" wp14:editId="1742C6B2">
                  <wp:extent cx="327660" cy="327660"/>
                  <wp:effectExtent l="0" t="0" r="0" b="0"/>
                  <wp:docPr id="20" name="Graphic 20" descr="Music note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20" descr="Music notes with solid fill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292B" w:rsidRPr="00A42A51">
              <w:rPr>
                <w:sz w:val="16"/>
                <w:szCs w:val="20"/>
              </w:rPr>
              <w:t xml:space="preserve"> </w:t>
            </w:r>
            <w:r w:rsidR="001050B5">
              <w:rPr>
                <w:sz w:val="16"/>
                <w:szCs w:val="20"/>
              </w:rPr>
              <w:t xml:space="preserve">                    </w:t>
            </w:r>
            <w:r w:rsidR="0074292B" w:rsidRPr="00A42A51">
              <w:rPr>
                <w:sz w:val="16"/>
                <w:szCs w:val="20"/>
              </w:rPr>
              <w:t xml:space="preserve">  </w:t>
            </w:r>
            <w:r w:rsidRPr="00A42A51">
              <w:rPr>
                <w:noProof/>
                <w:sz w:val="16"/>
                <w:szCs w:val="20"/>
              </w:rPr>
              <w:drawing>
                <wp:inline distT="0" distB="0" distL="0" distR="0" wp14:anchorId="7A8E4915" wp14:editId="42F669A7">
                  <wp:extent cx="487680" cy="342900"/>
                  <wp:effectExtent l="0" t="0" r="7620" b="0"/>
                  <wp:docPr id="5" name="Graphic 5" descr="Tropical sce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Tropical scen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C9CC7" w14:textId="792F2F51" w:rsidR="001050B5" w:rsidRPr="001050B5" w:rsidRDefault="00C357F5" w:rsidP="0074292B">
            <w:pPr>
              <w:rPr>
                <w:sz w:val="16"/>
                <w:szCs w:val="20"/>
              </w:rPr>
            </w:pPr>
            <w:r>
              <w:rPr>
                <w:caps w:val="0"/>
                <w:sz w:val="16"/>
                <w:szCs w:val="20"/>
              </w:rPr>
              <w:t>Singing</w:t>
            </w:r>
            <w:r w:rsidR="001050B5" w:rsidRPr="001050B5">
              <w:rPr>
                <w:caps w:val="0"/>
                <w:sz w:val="16"/>
                <w:szCs w:val="20"/>
              </w:rPr>
              <w:t xml:space="preserve">                  Touring &amp; Travelling</w:t>
            </w:r>
          </w:p>
          <w:p w14:paraId="6B4506EE" w14:textId="77777777" w:rsidR="001050B5" w:rsidRDefault="001050B5" w:rsidP="0074292B">
            <w:pPr>
              <w:rPr>
                <w:b w:val="0"/>
                <w:bCs w:val="0"/>
                <w:caps w:val="0"/>
                <w:sz w:val="16"/>
                <w:szCs w:val="20"/>
              </w:rPr>
            </w:pPr>
          </w:p>
          <w:p w14:paraId="37FEFC44" w14:textId="1074D3B3" w:rsidR="0074292B" w:rsidRPr="00A42A51" w:rsidRDefault="001050B5" w:rsidP="0074292B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</w:t>
            </w:r>
            <w:r w:rsidR="0074292B" w:rsidRPr="00A42A51">
              <w:rPr>
                <w:noProof/>
                <w:sz w:val="16"/>
                <w:szCs w:val="20"/>
              </w:rPr>
              <w:drawing>
                <wp:inline distT="0" distB="0" distL="0" distR="0" wp14:anchorId="0D55A194" wp14:editId="29F6F0E6">
                  <wp:extent cx="370114" cy="370114"/>
                  <wp:effectExtent l="0" t="0" r="0" b="0"/>
                  <wp:docPr id="4" name="Graphic 4" descr="Cyc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ycli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0" cy="38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292B" w:rsidRPr="00A42A51">
              <w:rPr>
                <w:sz w:val="16"/>
                <w:szCs w:val="20"/>
              </w:rPr>
              <w:t xml:space="preserve">  </w:t>
            </w:r>
            <w:r>
              <w:rPr>
                <w:sz w:val="16"/>
                <w:szCs w:val="20"/>
              </w:rPr>
              <w:t xml:space="preserve">                          </w:t>
            </w:r>
            <w:r w:rsidR="0074292B" w:rsidRPr="00A42A51">
              <w:rPr>
                <w:sz w:val="16"/>
                <w:szCs w:val="20"/>
              </w:rPr>
              <w:t xml:space="preserve"> </w:t>
            </w:r>
            <w:r w:rsidR="0074292B" w:rsidRPr="00A42A51">
              <w:rPr>
                <w:noProof/>
                <w:sz w:val="16"/>
                <w:szCs w:val="20"/>
              </w:rPr>
              <w:drawing>
                <wp:inline distT="0" distB="0" distL="0" distR="0" wp14:anchorId="729C6990" wp14:editId="32F21F6A">
                  <wp:extent cx="386443" cy="353242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93" t="16925" r="13333" b="17541"/>
                          <a:stretch/>
                        </pic:blipFill>
                        <pic:spPr bwMode="auto">
                          <a:xfrm>
                            <a:off x="0" y="0"/>
                            <a:ext cx="403158" cy="368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E1AD28" w14:textId="096B0430" w:rsidR="0074292B" w:rsidRPr="001050B5" w:rsidRDefault="001050B5" w:rsidP="0074292B">
            <w:pPr>
              <w:rPr>
                <w:caps w:val="0"/>
                <w:sz w:val="16"/>
                <w:szCs w:val="20"/>
              </w:rPr>
            </w:pPr>
            <w:r>
              <w:rPr>
                <w:caps w:val="0"/>
                <w:sz w:val="16"/>
                <w:szCs w:val="20"/>
              </w:rPr>
              <w:t xml:space="preserve"> </w:t>
            </w:r>
            <w:r w:rsidRPr="001050B5">
              <w:rPr>
                <w:caps w:val="0"/>
                <w:sz w:val="16"/>
                <w:szCs w:val="20"/>
              </w:rPr>
              <w:t>Cycling                          Bike Riding</w:t>
            </w:r>
          </w:p>
          <w:p w14:paraId="5DE4900F" w14:textId="77777777" w:rsidR="0040628B" w:rsidRDefault="0040628B" w:rsidP="0074292B">
            <w:pPr>
              <w:rPr>
                <w:b w:val="0"/>
                <w:bCs w:val="0"/>
                <w:caps w:val="0"/>
                <w:sz w:val="16"/>
                <w:szCs w:val="20"/>
              </w:rPr>
            </w:pPr>
          </w:p>
          <w:p w14:paraId="185EDBE5" w14:textId="77777777" w:rsidR="0040628B" w:rsidRDefault="0040628B" w:rsidP="0074292B">
            <w:pPr>
              <w:rPr>
                <w:b w:val="0"/>
                <w:bCs w:val="0"/>
                <w:caps w:val="0"/>
                <w:sz w:val="16"/>
                <w:szCs w:val="20"/>
              </w:rPr>
            </w:pPr>
          </w:p>
          <w:p w14:paraId="093A67E9" w14:textId="77777777" w:rsidR="0040628B" w:rsidRDefault="0040628B" w:rsidP="0074292B">
            <w:pPr>
              <w:rPr>
                <w:b w:val="0"/>
                <w:bCs w:val="0"/>
                <w:caps w:val="0"/>
                <w:sz w:val="16"/>
                <w:szCs w:val="20"/>
              </w:rPr>
            </w:pPr>
          </w:p>
          <w:p w14:paraId="44EB2296" w14:textId="77777777" w:rsidR="0040628B" w:rsidRDefault="0040628B" w:rsidP="0074292B">
            <w:pPr>
              <w:rPr>
                <w:b w:val="0"/>
                <w:bCs w:val="0"/>
                <w:caps w:val="0"/>
                <w:sz w:val="16"/>
                <w:szCs w:val="20"/>
              </w:rPr>
            </w:pPr>
          </w:p>
          <w:p w14:paraId="4C20993D" w14:textId="20B117CF" w:rsidR="0040628B" w:rsidRPr="00A42A51" w:rsidRDefault="0040628B" w:rsidP="0074292B">
            <w:pPr>
              <w:rPr>
                <w:sz w:val="16"/>
                <w:szCs w:val="20"/>
              </w:rPr>
            </w:pPr>
          </w:p>
        </w:tc>
        <w:tc>
          <w:tcPr>
            <w:tcW w:w="7010" w:type="dxa"/>
          </w:tcPr>
          <w:sdt>
            <w:sdtPr>
              <w:rPr>
                <w:sz w:val="24"/>
                <w:szCs w:val="24"/>
              </w:rPr>
              <w:id w:val="1049110328"/>
              <w:placeholder>
                <w:docPart w:val="7F46135BD53341DB8D10B70E0D61F26A"/>
              </w:placeholder>
              <w:temporary/>
              <w:showingPlcHdr/>
              <w15:appearance w15:val="hidden"/>
            </w:sdtPr>
            <w:sdtContent>
              <w:p w14:paraId="19A39F84" w14:textId="77777777" w:rsidR="0074292B" w:rsidRPr="00FE676D" w:rsidRDefault="0074292B" w:rsidP="0074292B">
                <w:pPr>
                  <w:pStyle w:val="Heading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E676D">
                  <w:rPr>
                    <w:sz w:val="24"/>
                    <w:szCs w:val="24"/>
                  </w:rPr>
                  <w:t>EDUCATION</w:t>
                </w:r>
              </w:p>
            </w:sdtContent>
          </w:sdt>
          <w:p w14:paraId="35E9214D" w14:textId="7D34F1BD" w:rsidR="0030201F" w:rsidRPr="00417F1D" w:rsidRDefault="0030201F" w:rsidP="0074292B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2023   </w:t>
            </w:r>
            <w:r w:rsidRPr="00417F1D">
              <w:rPr>
                <w:sz w:val="20"/>
                <w:szCs w:val="20"/>
              </w:rPr>
              <w:t>PG-Diploma in Advance Computing (PG-DAC)</w:t>
            </w:r>
          </w:p>
          <w:p w14:paraId="18E3DA70" w14:textId="5D8855A7" w:rsidR="0030201F" w:rsidRDefault="0030201F" w:rsidP="0030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C-DAC ACTS, </w:t>
            </w:r>
            <w:proofErr w:type="spellStart"/>
            <w:r>
              <w:t>Silchar</w:t>
            </w:r>
            <w:proofErr w:type="spellEnd"/>
            <w:r>
              <w:t>, Assam-788010</w:t>
            </w:r>
          </w:p>
          <w:p w14:paraId="524AC16E" w14:textId="5F18310D" w:rsidR="0030201F" w:rsidRDefault="0030201F" w:rsidP="0030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Ministry of Electronics and Information Technology</w:t>
            </w:r>
          </w:p>
          <w:p w14:paraId="35A82C43" w14:textId="77777777" w:rsidR="0030201F" w:rsidRDefault="0030201F" w:rsidP="0030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Specialization: Diploma in Advance Computing</w:t>
            </w:r>
          </w:p>
          <w:p w14:paraId="3E1EB895" w14:textId="047F8C9B" w:rsidR="0030201F" w:rsidRPr="0030201F" w:rsidRDefault="0030201F" w:rsidP="0030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Grade: </w:t>
            </w:r>
          </w:p>
          <w:p w14:paraId="6E4988F3" w14:textId="2C41BFBF" w:rsidR="0030201F" w:rsidRDefault="0030201F" w:rsidP="0074292B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</w:p>
          <w:p w14:paraId="352B4313" w14:textId="4962CC6F" w:rsidR="0074292B" w:rsidRPr="00A42A51" w:rsidRDefault="0074292B" w:rsidP="0074292B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0"/>
              </w:rPr>
            </w:pPr>
            <w:r w:rsidRPr="00A42A51">
              <w:rPr>
                <w:sz w:val="24"/>
                <w:szCs w:val="24"/>
              </w:rPr>
              <w:t>2020</w:t>
            </w:r>
            <w:r w:rsidRPr="00A42A51">
              <w:rPr>
                <w:sz w:val="28"/>
                <w:szCs w:val="28"/>
              </w:rPr>
              <w:t xml:space="preserve">  </w:t>
            </w:r>
            <w:r w:rsidRPr="00A42A51">
              <w:rPr>
                <w:sz w:val="16"/>
                <w:szCs w:val="20"/>
              </w:rPr>
              <w:t xml:space="preserve"> </w:t>
            </w:r>
            <w:r w:rsidRPr="00A42A51">
              <w:t>Bachelor of Engineering (B.E.) in Automobile Engineering</w:t>
            </w:r>
          </w:p>
          <w:p w14:paraId="57B90B9D" w14:textId="345C14B3" w:rsidR="0074292B" w:rsidRPr="00A42A51" w:rsidRDefault="0074292B" w:rsidP="0074292B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Cs w:val="18"/>
              </w:rPr>
            </w:pPr>
            <w:r w:rsidRPr="00A42A51">
              <w:rPr>
                <w:sz w:val="16"/>
                <w:szCs w:val="20"/>
              </w:rPr>
              <w:t xml:space="preserve">                 </w:t>
            </w:r>
            <w:proofErr w:type="spellStart"/>
            <w:r w:rsidRPr="00A42A51">
              <w:rPr>
                <w:b w:val="0"/>
                <w:bCs/>
                <w:szCs w:val="18"/>
              </w:rPr>
              <w:t>Saraswati</w:t>
            </w:r>
            <w:proofErr w:type="spellEnd"/>
            <w:r w:rsidRPr="00A42A51">
              <w:rPr>
                <w:b w:val="0"/>
                <w:bCs/>
                <w:szCs w:val="18"/>
              </w:rPr>
              <w:t xml:space="preserve"> College of Engineering </w:t>
            </w:r>
          </w:p>
          <w:p w14:paraId="70FF6C76" w14:textId="1906C90F" w:rsidR="0074292B" w:rsidRPr="00A42A51" w:rsidRDefault="0074292B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18"/>
              </w:rPr>
            </w:pPr>
            <w:r w:rsidRPr="00A42A51">
              <w:rPr>
                <w:bCs/>
                <w:szCs w:val="18"/>
              </w:rPr>
              <w:t xml:space="preserve">               Kharghar, Navi Mumbai-410210</w:t>
            </w:r>
          </w:p>
          <w:p w14:paraId="11F0D053" w14:textId="321C2439" w:rsidR="0074292B" w:rsidRPr="00A42A51" w:rsidRDefault="0074292B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18"/>
              </w:rPr>
            </w:pPr>
            <w:r w:rsidRPr="00A42A51">
              <w:rPr>
                <w:bCs/>
                <w:szCs w:val="18"/>
              </w:rPr>
              <w:t xml:space="preserve">               Affiliated to University of Mumbai</w:t>
            </w:r>
          </w:p>
          <w:p w14:paraId="5E74B187" w14:textId="76E6F38D" w:rsidR="0074292B" w:rsidRPr="00A42A51" w:rsidRDefault="0074292B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18"/>
              </w:rPr>
            </w:pPr>
            <w:r w:rsidRPr="00A42A51">
              <w:rPr>
                <w:bCs/>
                <w:szCs w:val="18"/>
              </w:rPr>
              <w:t xml:space="preserve">               Branch: Automobile Engineering</w:t>
            </w:r>
          </w:p>
          <w:p w14:paraId="3DCB7CC8" w14:textId="650C798E" w:rsidR="0074292B" w:rsidRPr="00A42A51" w:rsidRDefault="0074292B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18"/>
              </w:rPr>
            </w:pPr>
            <w:r w:rsidRPr="00A42A51">
              <w:rPr>
                <w:bCs/>
                <w:szCs w:val="18"/>
              </w:rPr>
              <w:t xml:space="preserve">               CGPA: </w:t>
            </w:r>
            <w:r w:rsidR="00417F1D">
              <w:rPr>
                <w:bCs/>
                <w:szCs w:val="18"/>
              </w:rPr>
              <w:t>6.93</w:t>
            </w:r>
          </w:p>
          <w:p w14:paraId="427EDE58" w14:textId="77777777" w:rsidR="0074292B" w:rsidRPr="00A42A51" w:rsidRDefault="0074292B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0"/>
              </w:rPr>
            </w:pPr>
          </w:p>
          <w:p w14:paraId="1824C012" w14:textId="77777777" w:rsidR="0074292B" w:rsidRPr="00A42A51" w:rsidRDefault="0074292B" w:rsidP="0074292B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42A51">
              <w:rPr>
                <w:sz w:val="24"/>
                <w:szCs w:val="24"/>
              </w:rPr>
              <w:t>2016</w:t>
            </w:r>
            <w:r w:rsidRPr="00A42A51">
              <w:rPr>
                <w:sz w:val="28"/>
                <w:szCs w:val="28"/>
              </w:rPr>
              <w:t xml:space="preserve">   </w:t>
            </w:r>
            <w:r w:rsidRPr="00A42A51">
              <w:rPr>
                <w:szCs w:val="18"/>
              </w:rPr>
              <w:t>Higher Secondary Certificate (HSC)</w:t>
            </w:r>
            <w:r w:rsidRPr="00A42A51">
              <w:rPr>
                <w:sz w:val="28"/>
                <w:szCs w:val="28"/>
              </w:rPr>
              <w:t xml:space="preserve"> </w:t>
            </w:r>
          </w:p>
          <w:p w14:paraId="54E92DCE" w14:textId="77777777" w:rsidR="0074292B" w:rsidRPr="00A42A51" w:rsidRDefault="0074292B" w:rsidP="0074292B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Cs w:val="18"/>
              </w:rPr>
            </w:pPr>
            <w:r w:rsidRPr="00A42A51">
              <w:rPr>
                <w:sz w:val="28"/>
                <w:szCs w:val="28"/>
              </w:rPr>
              <w:t xml:space="preserve">          </w:t>
            </w:r>
            <w:r w:rsidRPr="00A42A51">
              <w:rPr>
                <w:b w:val="0"/>
                <w:bCs/>
                <w:szCs w:val="18"/>
              </w:rPr>
              <w:t>Sainath Junior College</w:t>
            </w:r>
          </w:p>
          <w:p w14:paraId="108F2BAE" w14:textId="77777777" w:rsidR="0074292B" w:rsidRPr="00A42A51" w:rsidRDefault="0074292B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0"/>
              </w:rPr>
            </w:pPr>
            <w:r w:rsidRPr="00A42A51">
              <w:rPr>
                <w:sz w:val="16"/>
                <w:szCs w:val="20"/>
              </w:rPr>
              <w:t xml:space="preserve">                  Vashi, Sector 10A, Navi Mumbai-400703</w:t>
            </w:r>
          </w:p>
          <w:p w14:paraId="5F8B5EA4" w14:textId="77777777" w:rsidR="0074292B" w:rsidRPr="00A42A51" w:rsidRDefault="0074292B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0"/>
              </w:rPr>
            </w:pPr>
            <w:r w:rsidRPr="00A42A51">
              <w:rPr>
                <w:sz w:val="16"/>
                <w:szCs w:val="20"/>
              </w:rPr>
              <w:t xml:space="preserve">                  Stream: Science</w:t>
            </w:r>
          </w:p>
          <w:p w14:paraId="00BAAEC5" w14:textId="4579698E" w:rsidR="0074292B" w:rsidRPr="00A42A51" w:rsidRDefault="0074292B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0"/>
              </w:rPr>
            </w:pPr>
            <w:r w:rsidRPr="00A42A51">
              <w:rPr>
                <w:sz w:val="16"/>
                <w:szCs w:val="20"/>
              </w:rPr>
              <w:t xml:space="preserve">                  Percentage: 6</w:t>
            </w:r>
            <w:r w:rsidR="00417F1D">
              <w:rPr>
                <w:sz w:val="16"/>
                <w:szCs w:val="20"/>
              </w:rPr>
              <w:t>3.85</w:t>
            </w:r>
          </w:p>
          <w:p w14:paraId="14CF7258" w14:textId="77777777" w:rsidR="0074292B" w:rsidRPr="00A42A51" w:rsidRDefault="0074292B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0"/>
              </w:rPr>
            </w:pPr>
          </w:p>
          <w:p w14:paraId="756244FA" w14:textId="77777777" w:rsidR="0074292B" w:rsidRPr="00A42A51" w:rsidRDefault="0074292B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 w:rsidRPr="00A42A51">
              <w:rPr>
                <w:b/>
                <w:bCs/>
                <w:sz w:val="24"/>
                <w:szCs w:val="24"/>
              </w:rPr>
              <w:t>2014</w:t>
            </w:r>
            <w:r w:rsidRPr="00A42A51">
              <w:rPr>
                <w:b/>
                <w:bCs/>
                <w:sz w:val="28"/>
                <w:szCs w:val="28"/>
              </w:rPr>
              <w:t xml:space="preserve">   </w:t>
            </w:r>
            <w:r w:rsidRPr="00A42A51">
              <w:rPr>
                <w:b/>
                <w:bCs/>
                <w:szCs w:val="18"/>
              </w:rPr>
              <w:t>Secondary School Certificate (SSC)</w:t>
            </w:r>
          </w:p>
          <w:p w14:paraId="55FD1A33" w14:textId="2F3E438F" w:rsidR="0074292B" w:rsidRPr="00A42A51" w:rsidRDefault="0074292B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A42A51">
              <w:rPr>
                <w:b/>
                <w:bCs/>
                <w:szCs w:val="18"/>
              </w:rPr>
              <w:t xml:space="preserve">                </w:t>
            </w:r>
            <w:r w:rsidR="00417F1D">
              <w:rPr>
                <w:szCs w:val="18"/>
              </w:rPr>
              <w:t>S Veer Savarkar Hindu Vidyalaya</w:t>
            </w:r>
          </w:p>
          <w:p w14:paraId="69E303FF" w14:textId="2556E745" w:rsidR="0074292B" w:rsidRPr="00A42A51" w:rsidRDefault="00417F1D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            </w:t>
            </w:r>
            <w:proofErr w:type="spellStart"/>
            <w:r>
              <w:rPr>
                <w:szCs w:val="18"/>
              </w:rPr>
              <w:t>Govandi</w:t>
            </w:r>
            <w:proofErr w:type="spellEnd"/>
            <w:r>
              <w:rPr>
                <w:szCs w:val="18"/>
              </w:rPr>
              <w:t>, Mumbai-400043</w:t>
            </w:r>
          </w:p>
          <w:p w14:paraId="451D35F0" w14:textId="6B5C0241" w:rsidR="0074292B" w:rsidRDefault="0074292B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A42A51">
              <w:rPr>
                <w:szCs w:val="18"/>
              </w:rPr>
              <w:t xml:space="preserve">                Percentage: 7</w:t>
            </w:r>
            <w:r w:rsidR="00417F1D">
              <w:rPr>
                <w:szCs w:val="18"/>
              </w:rPr>
              <w:t>0.60</w:t>
            </w:r>
          </w:p>
          <w:p w14:paraId="691CB4D3" w14:textId="77777777" w:rsidR="00802CFA" w:rsidRPr="00A42A51" w:rsidRDefault="00802CFA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CAB0C09" w14:textId="3B542E86" w:rsidR="0074292B" w:rsidRPr="00FE676D" w:rsidRDefault="00CF5D0E" w:rsidP="0074292B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</w:t>
            </w:r>
            <w:r w:rsidR="0074292B" w:rsidRPr="00FE676D">
              <w:rPr>
                <w:sz w:val="24"/>
                <w:szCs w:val="24"/>
              </w:rPr>
              <w:t xml:space="preserve">Projects </w:t>
            </w:r>
            <w:r>
              <w:rPr>
                <w:sz w:val="24"/>
                <w:szCs w:val="24"/>
              </w:rPr>
              <w:t>UNDERTAKEN</w:t>
            </w:r>
            <w:r w:rsidR="0074292B" w:rsidRPr="00FE676D">
              <w:rPr>
                <w:sz w:val="24"/>
                <w:szCs w:val="24"/>
              </w:rPr>
              <w:t xml:space="preserve"> </w:t>
            </w:r>
          </w:p>
          <w:p w14:paraId="34ACC81E" w14:textId="2F8DFA54" w:rsidR="0074292B" w:rsidRDefault="00CF5D0E" w:rsidP="0074292B">
            <w:pPr>
              <w:pStyle w:val="ListParagraph"/>
              <w:numPr>
                <w:ilvl w:val="0"/>
                <w:numId w:val="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gramStart"/>
            <w:r w:rsidRPr="00CF5D0E">
              <w:rPr>
                <w:b/>
                <w:bCs/>
                <w:sz w:val="20"/>
                <w:szCs w:val="20"/>
              </w:rPr>
              <w:t>Project :</w:t>
            </w:r>
            <w:proofErr w:type="gramEnd"/>
            <w:r>
              <w:rPr>
                <w:szCs w:val="18"/>
              </w:rPr>
              <w:t xml:space="preserve"> Placement Management System</w:t>
            </w:r>
          </w:p>
          <w:p w14:paraId="7C7111B7" w14:textId="0173BE00" w:rsidR="00CF5D0E" w:rsidRDefault="00CF5D0E" w:rsidP="0074292B">
            <w:pPr>
              <w:pStyle w:val="ListParagraph"/>
              <w:numPr>
                <w:ilvl w:val="0"/>
                <w:numId w:val="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CF5D0E">
              <w:rPr>
                <w:b/>
                <w:bCs/>
                <w:sz w:val="20"/>
                <w:szCs w:val="20"/>
              </w:rPr>
              <w:t xml:space="preserve">Team </w:t>
            </w:r>
            <w:proofErr w:type="gramStart"/>
            <w:r w:rsidRPr="00CF5D0E">
              <w:rPr>
                <w:b/>
                <w:bCs/>
                <w:sz w:val="20"/>
                <w:szCs w:val="20"/>
              </w:rPr>
              <w:t>Size</w:t>
            </w:r>
            <w:r w:rsidRPr="00CF5D0E">
              <w:rPr>
                <w:b/>
                <w:bCs/>
                <w:szCs w:val="18"/>
              </w:rPr>
              <w:t xml:space="preserve"> :</w:t>
            </w:r>
            <w:proofErr w:type="gramEnd"/>
            <w:r>
              <w:rPr>
                <w:szCs w:val="18"/>
              </w:rPr>
              <w:t xml:space="preserve"> 5</w:t>
            </w:r>
          </w:p>
          <w:p w14:paraId="4B5943DC" w14:textId="04B869F6" w:rsidR="00CF5D0E" w:rsidRPr="00CF5D0E" w:rsidRDefault="00CF5D0E" w:rsidP="0074292B">
            <w:pPr>
              <w:pStyle w:val="ListParagraph"/>
              <w:numPr>
                <w:ilvl w:val="0"/>
                <w:numId w:val="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F5D0E">
              <w:rPr>
                <w:b/>
                <w:bCs/>
                <w:sz w:val="20"/>
                <w:szCs w:val="20"/>
              </w:rPr>
              <w:t xml:space="preserve">Front </w:t>
            </w:r>
            <w:proofErr w:type="gramStart"/>
            <w:r w:rsidRPr="00CF5D0E">
              <w:rPr>
                <w:b/>
                <w:bCs/>
                <w:sz w:val="20"/>
                <w:szCs w:val="20"/>
              </w:rPr>
              <w:t>End :</w:t>
            </w:r>
            <w:proofErr w:type="gramEnd"/>
          </w:p>
          <w:p w14:paraId="31C5C4D4" w14:textId="504CBD12" w:rsidR="00CF5D0E" w:rsidRPr="00CF5D0E" w:rsidRDefault="00CF5D0E" w:rsidP="0074292B">
            <w:pPr>
              <w:pStyle w:val="ListParagraph"/>
              <w:numPr>
                <w:ilvl w:val="0"/>
                <w:numId w:val="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F5D0E">
              <w:rPr>
                <w:b/>
                <w:bCs/>
                <w:sz w:val="20"/>
                <w:szCs w:val="20"/>
              </w:rPr>
              <w:t>Back-</w:t>
            </w:r>
            <w:proofErr w:type="gramStart"/>
            <w:r w:rsidRPr="00CF5D0E">
              <w:rPr>
                <w:b/>
                <w:bCs/>
                <w:sz w:val="20"/>
                <w:szCs w:val="20"/>
              </w:rPr>
              <w:t>End :</w:t>
            </w:r>
            <w:proofErr w:type="gramEnd"/>
            <w:r w:rsidRPr="00CF5D0E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AFE48CA" w14:textId="63F597E3" w:rsidR="00CF5D0E" w:rsidRPr="00CF5D0E" w:rsidRDefault="00CF5D0E" w:rsidP="0074292B">
            <w:pPr>
              <w:pStyle w:val="ListParagraph"/>
              <w:numPr>
                <w:ilvl w:val="0"/>
                <w:numId w:val="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F5D0E">
              <w:rPr>
                <w:b/>
                <w:bCs/>
                <w:sz w:val="20"/>
                <w:szCs w:val="20"/>
              </w:rPr>
              <w:t xml:space="preserve">Project </w:t>
            </w:r>
            <w:proofErr w:type="gramStart"/>
            <w:r w:rsidRPr="00CF5D0E">
              <w:rPr>
                <w:b/>
                <w:bCs/>
                <w:sz w:val="20"/>
                <w:szCs w:val="20"/>
              </w:rPr>
              <w:t>Description :</w:t>
            </w:r>
            <w:proofErr w:type="gramEnd"/>
            <w:r w:rsidRPr="00CF5D0E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39582D6" w14:textId="77777777" w:rsidR="00A14CC9" w:rsidRDefault="00A14CC9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20"/>
              </w:rPr>
            </w:pPr>
          </w:p>
          <w:p w14:paraId="340520E3" w14:textId="586601C6" w:rsidR="00A14CC9" w:rsidRPr="00FE676D" w:rsidRDefault="00FE676D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32"/>
              </w:rPr>
            </w:pPr>
            <w:r w:rsidRPr="00FE676D">
              <w:rPr>
                <w:b/>
                <w:bCs/>
                <w:noProof/>
                <w:color w:val="000000" w:themeColor="text1"/>
                <w:sz w:val="24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75D168" wp14:editId="7B3B13B0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187325</wp:posOffset>
                      </wp:positionV>
                      <wp:extent cx="4442460" cy="15240"/>
                      <wp:effectExtent l="0" t="0" r="34290" b="228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424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96415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14.75pt" to="34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" strokecolor="#87accc [3044]"/>
                  </w:pict>
                </mc:Fallback>
              </mc:AlternateContent>
            </w:r>
            <w:r w:rsidR="00A14CC9" w:rsidRPr="00FE676D">
              <w:rPr>
                <w:b/>
                <w:bCs/>
                <w:color w:val="000000" w:themeColor="text1"/>
                <w:sz w:val="24"/>
                <w:szCs w:val="32"/>
              </w:rPr>
              <w:t>SOFTWARE PROFICIENCY</w:t>
            </w:r>
          </w:p>
          <w:p w14:paraId="23336440" w14:textId="34090087" w:rsidR="00A14CC9" w:rsidRPr="00A14CC9" w:rsidRDefault="00A14CC9" w:rsidP="0074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2"/>
                <w:szCs w:val="28"/>
              </w:rPr>
            </w:pPr>
          </w:p>
          <w:p w14:paraId="4BEEF4ED" w14:textId="4ED23A23" w:rsidR="00A14CC9" w:rsidRDefault="000E2621" w:rsidP="000E26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0E2621">
              <w:rPr>
                <w:b/>
                <w:bCs/>
                <w:color w:val="000000" w:themeColor="text1"/>
              </w:rPr>
              <w:t>Language :</w:t>
            </w:r>
            <w:proofErr w:type="gramEnd"/>
            <w:r>
              <w:rPr>
                <w:color w:val="000000" w:themeColor="text1"/>
              </w:rPr>
              <w:t xml:space="preserve"> Java, Core Java, </w:t>
            </w:r>
            <w:proofErr w:type="spellStart"/>
            <w:r>
              <w:rPr>
                <w:color w:val="000000" w:themeColor="text1"/>
              </w:rPr>
              <w:t>Avd.Java</w:t>
            </w:r>
            <w:proofErr w:type="spellEnd"/>
            <w:r>
              <w:rPr>
                <w:color w:val="000000" w:themeColor="text1"/>
              </w:rPr>
              <w:t>, C, C#, ASP.Net</w:t>
            </w:r>
          </w:p>
          <w:p w14:paraId="1615901A" w14:textId="1BE2103B" w:rsidR="000E2621" w:rsidRDefault="000E2621" w:rsidP="000E26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 w:rsidRPr="000E2621">
              <w:rPr>
                <w:b/>
                <w:bCs/>
                <w:color w:val="000000" w:themeColor="text1"/>
              </w:rPr>
              <w:t>DataBase</w:t>
            </w:r>
            <w:proofErr w:type="spellEnd"/>
            <w:r w:rsidRPr="000E2621">
              <w:rPr>
                <w:b/>
                <w:bCs/>
                <w:color w:val="000000" w:themeColor="text1"/>
              </w:rPr>
              <w:t xml:space="preserve"> :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MySql</w:t>
            </w:r>
            <w:proofErr w:type="spellEnd"/>
            <w:r>
              <w:rPr>
                <w:color w:val="000000" w:themeColor="text1"/>
              </w:rPr>
              <w:t>, PL/SQL, MongoDB</w:t>
            </w:r>
          </w:p>
          <w:p w14:paraId="01D2C285" w14:textId="0B57F53A" w:rsidR="000E2621" w:rsidRPr="000E2621" w:rsidRDefault="000E2621" w:rsidP="000E26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2621">
              <w:rPr>
                <w:b/>
                <w:bCs/>
                <w:color w:val="000000" w:themeColor="text1"/>
              </w:rPr>
              <w:t xml:space="preserve">Operating </w:t>
            </w:r>
            <w:proofErr w:type="gramStart"/>
            <w:r w:rsidRPr="000E2621">
              <w:rPr>
                <w:b/>
                <w:bCs/>
                <w:color w:val="000000" w:themeColor="text1"/>
              </w:rPr>
              <w:t>System :</w:t>
            </w:r>
            <w:proofErr w:type="gramEnd"/>
            <w:r>
              <w:rPr>
                <w:color w:val="000000" w:themeColor="text1"/>
              </w:rPr>
              <w:t xml:space="preserve"> Windows 12, Linux</w:t>
            </w:r>
          </w:p>
          <w:p w14:paraId="29370DED" w14:textId="77777777" w:rsidR="00E24678" w:rsidRPr="00E24678" w:rsidRDefault="00E24678" w:rsidP="00E2467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6D6F6553" w14:textId="77777777" w:rsidR="00802CFA" w:rsidRDefault="00802CFA" w:rsidP="00E2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4"/>
              </w:rPr>
            </w:pPr>
          </w:p>
          <w:p w14:paraId="1393C172" w14:textId="5782968A" w:rsidR="00E24678" w:rsidRPr="00FE676D" w:rsidRDefault="000211CE" w:rsidP="00E2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32"/>
              </w:rPr>
            </w:pPr>
            <w:r w:rsidRPr="00FE676D">
              <w:rPr>
                <w:b/>
                <w:bCs/>
                <w:noProof/>
                <w:color w:val="000000" w:themeColor="text1"/>
                <w:sz w:val="24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56D17D" wp14:editId="73530DA5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180975</wp:posOffset>
                      </wp:positionV>
                      <wp:extent cx="4450080" cy="15240"/>
                      <wp:effectExtent l="0" t="0" r="26670" b="2286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50080" cy="152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94B6D2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3D236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4.25pt" to="348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" strokecolor="#8fb2cf"/>
                  </w:pict>
                </mc:Fallback>
              </mc:AlternateContent>
            </w:r>
            <w:r w:rsidR="00802CFA" w:rsidRPr="00FE676D">
              <w:rPr>
                <w:b/>
                <w:bCs/>
                <w:color w:val="000000" w:themeColor="text1"/>
                <w:sz w:val="24"/>
                <w:szCs w:val="32"/>
              </w:rPr>
              <w:t>ACHIEVEMENTS</w:t>
            </w:r>
          </w:p>
          <w:p w14:paraId="4D113DEE" w14:textId="1C7BE165" w:rsidR="00802CFA" w:rsidRDefault="00802CFA" w:rsidP="00E2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2670F5A0" w14:textId="24284682" w:rsidR="00802CFA" w:rsidRDefault="00802CFA" w:rsidP="00802CF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A42A51">
              <w:rPr>
                <w:szCs w:val="18"/>
              </w:rPr>
              <w:lastRenderedPageBreak/>
              <w:t>Secured AIR 8 (</w:t>
            </w:r>
            <w:r w:rsidRPr="00987D98">
              <w:rPr>
                <w:i/>
                <w:iCs/>
                <w:szCs w:val="18"/>
              </w:rPr>
              <w:t xml:space="preserve">Team </w:t>
            </w:r>
            <w:proofErr w:type="spellStart"/>
            <w:r w:rsidRPr="00987D98">
              <w:rPr>
                <w:i/>
                <w:iCs/>
                <w:szCs w:val="18"/>
              </w:rPr>
              <w:t>Pistonheart</w:t>
            </w:r>
            <w:proofErr w:type="spellEnd"/>
            <w:r w:rsidRPr="00A42A51">
              <w:rPr>
                <w:szCs w:val="18"/>
              </w:rPr>
              <w:t>) at 7th GKDC (Go-Kart Design Challenge) organized by ISNEE Motorsport at Kari Motors Speedway, Coimbatore.</w:t>
            </w:r>
          </w:p>
          <w:p w14:paraId="3825A3E5" w14:textId="61D3A54B" w:rsidR="00802CFA" w:rsidRDefault="00802CFA" w:rsidP="0080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</w:p>
          <w:p w14:paraId="0F791F9E" w14:textId="77777777" w:rsidR="00110170" w:rsidRPr="00802CFA" w:rsidRDefault="00110170" w:rsidP="0080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</w:p>
          <w:p w14:paraId="6C719E3D" w14:textId="4CC967EB" w:rsidR="00802CFA" w:rsidRPr="00FE676D" w:rsidRDefault="00FE676D" w:rsidP="00E2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32"/>
              </w:rPr>
            </w:pPr>
            <w:r w:rsidRPr="00FE676D">
              <w:rPr>
                <w:b/>
                <w:bCs/>
                <w:noProof/>
                <w:color w:val="000000" w:themeColor="text1"/>
                <w:sz w:val="24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71B305" wp14:editId="1BDDAD7F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193675</wp:posOffset>
                      </wp:positionV>
                      <wp:extent cx="4472940" cy="7620"/>
                      <wp:effectExtent l="0" t="0" r="22860" b="304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294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94B6D2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0D3B0" id="Straight Connector 1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5.25pt" to="351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" strokecolor="#8fb2cf"/>
                  </w:pict>
                </mc:Fallback>
              </mc:AlternateContent>
            </w:r>
            <w:r w:rsidR="0019162F">
              <w:rPr>
                <w:b/>
                <w:bCs/>
                <w:color w:val="000000" w:themeColor="text1"/>
                <w:sz w:val="24"/>
                <w:szCs w:val="32"/>
              </w:rPr>
              <w:t>AREA OF INTEREST</w:t>
            </w:r>
          </w:p>
          <w:p w14:paraId="50E201FB" w14:textId="77777777" w:rsidR="0019162F" w:rsidRDefault="0019162F" w:rsidP="00E2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4"/>
              </w:rPr>
            </w:pPr>
          </w:p>
          <w:p w14:paraId="17AC6F68" w14:textId="77777777" w:rsidR="0019162F" w:rsidRDefault="0019162F" w:rsidP="0019162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R&amp;D</w:t>
            </w:r>
          </w:p>
          <w:p w14:paraId="48DA6EB1" w14:textId="0BF3811A" w:rsidR="000211CE" w:rsidRPr="0019162F" w:rsidRDefault="0019162F" w:rsidP="0019162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162F">
              <w:rPr>
                <w:color w:val="000000" w:themeColor="text1"/>
              </w:rPr>
              <w:t>Vehicle Design Optimization</w:t>
            </w:r>
          </w:p>
          <w:p w14:paraId="4BD51035" w14:textId="77777777" w:rsidR="0019162F" w:rsidRPr="0019162F" w:rsidRDefault="0019162F" w:rsidP="0019162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162F">
              <w:rPr>
                <w:color w:val="000000" w:themeColor="text1"/>
              </w:rPr>
              <w:t>Vehicle Dynamics</w:t>
            </w:r>
          </w:p>
          <w:p w14:paraId="31F9CC28" w14:textId="1EAC1CAE" w:rsidR="0017433A" w:rsidRPr="0019162F" w:rsidRDefault="0019162F" w:rsidP="0019162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162F">
              <w:rPr>
                <w:color w:val="000000" w:themeColor="text1"/>
              </w:rPr>
              <w:t>Electric Powertrain</w:t>
            </w:r>
          </w:p>
          <w:p w14:paraId="4627DBE1" w14:textId="69C45274" w:rsidR="0019162F" w:rsidRPr="0019162F" w:rsidRDefault="0019162F" w:rsidP="0019162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162F">
              <w:rPr>
                <w:color w:val="000000" w:themeColor="text1"/>
              </w:rPr>
              <w:t>IOT</w:t>
            </w:r>
          </w:p>
          <w:p w14:paraId="7E48CF75" w14:textId="77777777" w:rsidR="0017433A" w:rsidRDefault="0017433A" w:rsidP="00FE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3A2EE794" w14:textId="7D17A23C" w:rsidR="00330289" w:rsidRPr="00FE676D" w:rsidRDefault="00330289" w:rsidP="0033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32"/>
              </w:rPr>
            </w:pPr>
            <w:r w:rsidRPr="00FE676D">
              <w:rPr>
                <w:b/>
                <w:bCs/>
                <w:noProof/>
                <w:color w:val="000000" w:themeColor="text1"/>
                <w:sz w:val="24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76F381" wp14:editId="5268746D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193675</wp:posOffset>
                      </wp:positionV>
                      <wp:extent cx="4472940" cy="7620"/>
                      <wp:effectExtent l="0" t="0" r="22860" b="3048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294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94B6D2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1088B" id="Straight Connector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5.25pt" to="351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" strokecolor="#8fb2cf"/>
                  </w:pict>
                </mc:Fallback>
              </mc:AlternateContent>
            </w:r>
            <w:r>
              <w:rPr>
                <w:b/>
                <w:bCs/>
                <w:color w:val="000000" w:themeColor="text1"/>
                <w:sz w:val="24"/>
                <w:szCs w:val="32"/>
              </w:rPr>
              <w:t>SKILLS</w:t>
            </w:r>
          </w:p>
          <w:p w14:paraId="2AA4C4D2" w14:textId="721B86AB" w:rsidR="00FE676D" w:rsidRDefault="00FE676D" w:rsidP="00FE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250A52AC" w14:textId="77777777" w:rsidR="00AD6C10" w:rsidRDefault="00AD6C10" w:rsidP="00FE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20"/>
              </w:rPr>
            </w:pPr>
          </w:p>
          <w:p w14:paraId="3C8D5944" w14:textId="2B054529" w:rsidR="00330289" w:rsidRDefault="00330289" w:rsidP="00FE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16"/>
                <w:szCs w:val="20"/>
              </w:rPr>
              <w:drawing>
                <wp:inline distT="0" distB="0" distL="0" distR="0" wp14:anchorId="043B02A0" wp14:editId="7C2B7D66">
                  <wp:extent cx="4290060" cy="1897380"/>
                  <wp:effectExtent l="0" t="0" r="15240" b="762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14:paraId="62D074BE" w14:textId="77777777" w:rsidR="00AD6C10" w:rsidRDefault="00AD6C10" w:rsidP="00FE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32"/>
              </w:rPr>
            </w:pPr>
          </w:p>
          <w:p w14:paraId="3F6E1E5A" w14:textId="0960D4CD" w:rsidR="00FE676D" w:rsidRPr="00FE676D" w:rsidRDefault="00FF5B19" w:rsidP="00FE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32"/>
              </w:rPr>
            </w:pPr>
            <w:r>
              <w:rPr>
                <w:b/>
                <w:bCs/>
                <w:color w:val="000000" w:themeColor="text1"/>
                <w:sz w:val="24"/>
                <w:szCs w:val="32"/>
              </w:rPr>
              <w:t>PERSONAL TRAITS</w:t>
            </w:r>
          </w:p>
          <w:p w14:paraId="66DFFA65" w14:textId="2D29DF7E" w:rsidR="00FE676D" w:rsidRDefault="00FE676D" w:rsidP="00FE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6"/>
                <w:szCs w:val="20"/>
              </w:rPr>
            </w:pPr>
            <w:r w:rsidRPr="00FE676D">
              <w:rPr>
                <w:b/>
                <w:bCs/>
                <w:noProof/>
                <w:color w:val="000000" w:themeColor="text1"/>
                <w:sz w:val="24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8F3F74" wp14:editId="086AD9E0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6985</wp:posOffset>
                      </wp:positionV>
                      <wp:extent cx="4472940" cy="7620"/>
                      <wp:effectExtent l="0" t="0" r="22860" b="3048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294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94B6D2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A323BF" id="Straight Connector 1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.55pt" to="352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" strokecolor="#8fb2cf"/>
                  </w:pict>
                </mc:Fallback>
              </mc:AlternateContent>
            </w:r>
          </w:p>
          <w:p w14:paraId="5D1095A7" w14:textId="77777777" w:rsidR="00CD444F" w:rsidRPr="00AD6C10" w:rsidRDefault="00AD6C10" w:rsidP="00AD6C1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AD6C10">
              <w:rPr>
                <w:szCs w:val="18"/>
              </w:rPr>
              <w:t>Dedicated</w:t>
            </w:r>
          </w:p>
          <w:p w14:paraId="5EAD71E7" w14:textId="3B2AFB70" w:rsidR="00AD6C10" w:rsidRPr="00AD6C10" w:rsidRDefault="00AD6C10" w:rsidP="00AD6C1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AD6C10">
              <w:rPr>
                <w:szCs w:val="18"/>
              </w:rPr>
              <w:t>Reliable</w:t>
            </w:r>
          </w:p>
          <w:p w14:paraId="0D1C6211" w14:textId="77777777" w:rsidR="00AD6C10" w:rsidRPr="00AD6C10" w:rsidRDefault="00AD6C10" w:rsidP="00AD6C1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AD6C10">
              <w:rPr>
                <w:szCs w:val="18"/>
              </w:rPr>
              <w:t>Self-disciplined</w:t>
            </w:r>
          </w:p>
          <w:p w14:paraId="261F33A0" w14:textId="7374749D" w:rsidR="00AD6C10" w:rsidRPr="00AD6C10" w:rsidRDefault="00AD6C10" w:rsidP="00AD6C1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55D7E" w:themeColor="accent1" w:themeShade="80"/>
                <w:sz w:val="20"/>
                <w:szCs w:val="20"/>
              </w:rPr>
            </w:pPr>
            <w:r w:rsidRPr="00AD6C10">
              <w:rPr>
                <w:szCs w:val="18"/>
              </w:rPr>
              <w:t>Humble</w:t>
            </w:r>
          </w:p>
        </w:tc>
      </w:tr>
      <w:tr w:rsidR="0030201F" w:rsidRPr="00A42A51" w14:paraId="3693194C" w14:textId="77777777" w:rsidTr="00840925">
        <w:trPr>
          <w:trHeight w:val="10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  <w:gridSpan w:val="2"/>
          </w:tcPr>
          <w:p w14:paraId="7340FF48" w14:textId="77777777" w:rsidR="0030201F" w:rsidRPr="00FE676D" w:rsidRDefault="0030201F" w:rsidP="0074292B">
            <w:pPr>
              <w:pStyle w:val="Heading3"/>
              <w:rPr>
                <w:sz w:val="24"/>
              </w:rPr>
            </w:pPr>
          </w:p>
        </w:tc>
        <w:tc>
          <w:tcPr>
            <w:tcW w:w="7010" w:type="dxa"/>
          </w:tcPr>
          <w:p w14:paraId="1F8E7109" w14:textId="77777777" w:rsidR="0030201F" w:rsidRDefault="0030201F" w:rsidP="0074292B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0109AC4" w14:textId="77777777" w:rsidR="00E81EDC" w:rsidRPr="00A42A51" w:rsidRDefault="00E81EDC">
      <w:pPr>
        <w:rPr>
          <w:sz w:val="16"/>
          <w:szCs w:val="20"/>
        </w:rPr>
      </w:pPr>
    </w:p>
    <w:p w14:paraId="474E4AE6" w14:textId="48B3BB9C" w:rsidR="0043117B" w:rsidRPr="00A42A51" w:rsidRDefault="00000000" w:rsidP="00DC014B">
      <w:pPr>
        <w:rPr>
          <w:sz w:val="16"/>
          <w:szCs w:val="20"/>
        </w:rPr>
      </w:pPr>
    </w:p>
    <w:sectPr w:rsidR="0043117B" w:rsidRPr="00A42A51" w:rsidSect="00840925">
      <w:headerReference w:type="default" r:id="rId24"/>
      <w:pgSz w:w="12240" w:h="15840"/>
      <w:pgMar w:top="720" w:right="720" w:bottom="720" w:left="72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98FC4" w14:textId="77777777" w:rsidR="000D2964" w:rsidRDefault="000D2964" w:rsidP="000C45FF">
      <w:r>
        <w:separator/>
      </w:r>
    </w:p>
  </w:endnote>
  <w:endnote w:type="continuationSeparator" w:id="0">
    <w:p w14:paraId="75E2D611" w14:textId="77777777" w:rsidR="000D2964" w:rsidRDefault="000D296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4D41" w14:textId="77777777" w:rsidR="000D2964" w:rsidRDefault="000D2964" w:rsidP="000C45FF">
      <w:r>
        <w:separator/>
      </w:r>
    </w:p>
  </w:footnote>
  <w:footnote w:type="continuationSeparator" w:id="0">
    <w:p w14:paraId="4E42AA09" w14:textId="77777777" w:rsidR="000D2964" w:rsidRDefault="000D296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F0C2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70CCAA" wp14:editId="4F68673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7" name="Graphic 1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22464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446"/>
    <w:multiLevelType w:val="hybridMultilevel"/>
    <w:tmpl w:val="59AED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33920"/>
    <w:multiLevelType w:val="hybridMultilevel"/>
    <w:tmpl w:val="8338A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5E23"/>
    <w:multiLevelType w:val="hybridMultilevel"/>
    <w:tmpl w:val="8E48C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C22B8">
      <w:start w:val="2"/>
      <w:numFmt w:val="bullet"/>
      <w:lvlText w:val="•"/>
      <w:lvlJc w:val="left"/>
      <w:pPr>
        <w:ind w:left="1800" w:hanging="720"/>
      </w:pPr>
      <w:rPr>
        <w:rFonts w:ascii="Century Gothic" w:eastAsiaTheme="minorEastAsia" w:hAnsi="Century Gothic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C4F8F"/>
    <w:multiLevelType w:val="hybridMultilevel"/>
    <w:tmpl w:val="CF3E0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71970"/>
    <w:multiLevelType w:val="hybridMultilevel"/>
    <w:tmpl w:val="48AEB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B69DB"/>
    <w:multiLevelType w:val="hybridMultilevel"/>
    <w:tmpl w:val="A2BA5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D4096"/>
    <w:multiLevelType w:val="hybridMultilevel"/>
    <w:tmpl w:val="1D4670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EC4ADF"/>
    <w:multiLevelType w:val="hybridMultilevel"/>
    <w:tmpl w:val="12E43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C29E4"/>
    <w:multiLevelType w:val="hybridMultilevel"/>
    <w:tmpl w:val="A2E0E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5578139">
    <w:abstractNumId w:val="6"/>
  </w:num>
  <w:num w:numId="2" w16cid:durableId="1845048788">
    <w:abstractNumId w:val="8"/>
  </w:num>
  <w:num w:numId="3" w16cid:durableId="1905219758">
    <w:abstractNumId w:val="1"/>
  </w:num>
  <w:num w:numId="4" w16cid:durableId="1117068006">
    <w:abstractNumId w:val="3"/>
  </w:num>
  <w:num w:numId="5" w16cid:durableId="639384594">
    <w:abstractNumId w:val="4"/>
  </w:num>
  <w:num w:numId="6" w16cid:durableId="1292132163">
    <w:abstractNumId w:val="0"/>
  </w:num>
  <w:num w:numId="7" w16cid:durableId="295573494">
    <w:abstractNumId w:val="9"/>
  </w:num>
  <w:num w:numId="8" w16cid:durableId="14229598">
    <w:abstractNumId w:val="5"/>
  </w:num>
  <w:num w:numId="9" w16cid:durableId="2030912571">
    <w:abstractNumId w:val="7"/>
  </w:num>
  <w:num w:numId="10" w16cid:durableId="843592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EA"/>
    <w:rsid w:val="00000084"/>
    <w:rsid w:val="000211CE"/>
    <w:rsid w:val="00036450"/>
    <w:rsid w:val="000835D8"/>
    <w:rsid w:val="000926BB"/>
    <w:rsid w:val="00094499"/>
    <w:rsid w:val="00095704"/>
    <w:rsid w:val="000C45FF"/>
    <w:rsid w:val="000D18A3"/>
    <w:rsid w:val="000D2964"/>
    <w:rsid w:val="000D63EC"/>
    <w:rsid w:val="000E2621"/>
    <w:rsid w:val="000E3FD1"/>
    <w:rsid w:val="000F01E8"/>
    <w:rsid w:val="001050B5"/>
    <w:rsid w:val="00110170"/>
    <w:rsid w:val="00112054"/>
    <w:rsid w:val="001525E1"/>
    <w:rsid w:val="0017433A"/>
    <w:rsid w:val="00180329"/>
    <w:rsid w:val="0019001F"/>
    <w:rsid w:val="0019162F"/>
    <w:rsid w:val="001A74A5"/>
    <w:rsid w:val="001B2ABD"/>
    <w:rsid w:val="001E0391"/>
    <w:rsid w:val="001E1759"/>
    <w:rsid w:val="001F1ECC"/>
    <w:rsid w:val="00210D9A"/>
    <w:rsid w:val="002400EB"/>
    <w:rsid w:val="00256CF7"/>
    <w:rsid w:val="00281FD5"/>
    <w:rsid w:val="00294FF2"/>
    <w:rsid w:val="002C4FE2"/>
    <w:rsid w:val="0030201F"/>
    <w:rsid w:val="0030481B"/>
    <w:rsid w:val="003156FC"/>
    <w:rsid w:val="003254B5"/>
    <w:rsid w:val="00330289"/>
    <w:rsid w:val="0037121F"/>
    <w:rsid w:val="003863D2"/>
    <w:rsid w:val="00391DEC"/>
    <w:rsid w:val="003A289E"/>
    <w:rsid w:val="003A6B7D"/>
    <w:rsid w:val="003B06CA"/>
    <w:rsid w:val="003C1491"/>
    <w:rsid w:val="003D4714"/>
    <w:rsid w:val="003F1338"/>
    <w:rsid w:val="0040628B"/>
    <w:rsid w:val="004071FC"/>
    <w:rsid w:val="00417F1D"/>
    <w:rsid w:val="00423958"/>
    <w:rsid w:val="00445947"/>
    <w:rsid w:val="004813B3"/>
    <w:rsid w:val="00496591"/>
    <w:rsid w:val="004C63E4"/>
    <w:rsid w:val="004D3011"/>
    <w:rsid w:val="005262AC"/>
    <w:rsid w:val="005320EA"/>
    <w:rsid w:val="005C186E"/>
    <w:rsid w:val="005C6004"/>
    <w:rsid w:val="005E39D5"/>
    <w:rsid w:val="00600670"/>
    <w:rsid w:val="00612016"/>
    <w:rsid w:val="00615D3C"/>
    <w:rsid w:val="0062123A"/>
    <w:rsid w:val="00635FC1"/>
    <w:rsid w:val="00646E75"/>
    <w:rsid w:val="006771D0"/>
    <w:rsid w:val="00697DE7"/>
    <w:rsid w:val="00715FCB"/>
    <w:rsid w:val="0074292B"/>
    <w:rsid w:val="00743101"/>
    <w:rsid w:val="007775E1"/>
    <w:rsid w:val="007867A0"/>
    <w:rsid w:val="007927F5"/>
    <w:rsid w:val="007A0FDA"/>
    <w:rsid w:val="007A53C5"/>
    <w:rsid w:val="007E5F63"/>
    <w:rsid w:val="00802CA0"/>
    <w:rsid w:val="00802CFA"/>
    <w:rsid w:val="00840925"/>
    <w:rsid w:val="0086228A"/>
    <w:rsid w:val="00867A93"/>
    <w:rsid w:val="00895512"/>
    <w:rsid w:val="008B7FE0"/>
    <w:rsid w:val="008C0BEC"/>
    <w:rsid w:val="008D4859"/>
    <w:rsid w:val="009260CD"/>
    <w:rsid w:val="00952C25"/>
    <w:rsid w:val="0097410B"/>
    <w:rsid w:val="00977C9E"/>
    <w:rsid w:val="00987D98"/>
    <w:rsid w:val="00990C88"/>
    <w:rsid w:val="009C3621"/>
    <w:rsid w:val="009D0985"/>
    <w:rsid w:val="00A121E5"/>
    <w:rsid w:val="00A14CC9"/>
    <w:rsid w:val="00A2118D"/>
    <w:rsid w:val="00A42A51"/>
    <w:rsid w:val="00A45B83"/>
    <w:rsid w:val="00A546D7"/>
    <w:rsid w:val="00A70963"/>
    <w:rsid w:val="00A728D5"/>
    <w:rsid w:val="00A94822"/>
    <w:rsid w:val="00AC4C24"/>
    <w:rsid w:val="00AD6C10"/>
    <w:rsid w:val="00AD76E2"/>
    <w:rsid w:val="00B0073B"/>
    <w:rsid w:val="00B16052"/>
    <w:rsid w:val="00B20152"/>
    <w:rsid w:val="00B34A9E"/>
    <w:rsid w:val="00B359E4"/>
    <w:rsid w:val="00B57D98"/>
    <w:rsid w:val="00B70850"/>
    <w:rsid w:val="00BA4145"/>
    <w:rsid w:val="00C066B6"/>
    <w:rsid w:val="00C235DB"/>
    <w:rsid w:val="00C26E09"/>
    <w:rsid w:val="00C339FE"/>
    <w:rsid w:val="00C357F5"/>
    <w:rsid w:val="00C37BA1"/>
    <w:rsid w:val="00C4674C"/>
    <w:rsid w:val="00C506CF"/>
    <w:rsid w:val="00C72BED"/>
    <w:rsid w:val="00C82646"/>
    <w:rsid w:val="00C9578B"/>
    <w:rsid w:val="00CA10CA"/>
    <w:rsid w:val="00CA6307"/>
    <w:rsid w:val="00CB0055"/>
    <w:rsid w:val="00CC5630"/>
    <w:rsid w:val="00CD444F"/>
    <w:rsid w:val="00CF5D0E"/>
    <w:rsid w:val="00D2522B"/>
    <w:rsid w:val="00D3775D"/>
    <w:rsid w:val="00D422DE"/>
    <w:rsid w:val="00D5459D"/>
    <w:rsid w:val="00DA0D05"/>
    <w:rsid w:val="00DA1F4D"/>
    <w:rsid w:val="00DC014B"/>
    <w:rsid w:val="00DD172A"/>
    <w:rsid w:val="00E23EB6"/>
    <w:rsid w:val="00E24678"/>
    <w:rsid w:val="00E25A26"/>
    <w:rsid w:val="00E4381A"/>
    <w:rsid w:val="00E55D74"/>
    <w:rsid w:val="00E81EDC"/>
    <w:rsid w:val="00EE4EF5"/>
    <w:rsid w:val="00F36D42"/>
    <w:rsid w:val="00F60274"/>
    <w:rsid w:val="00F77FB9"/>
    <w:rsid w:val="00F90E9E"/>
    <w:rsid w:val="00F94454"/>
    <w:rsid w:val="00FB068F"/>
    <w:rsid w:val="00FB07B1"/>
    <w:rsid w:val="00FC7F9E"/>
    <w:rsid w:val="00FE676D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0CD4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FE676D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5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1"/>
    <w:qFormat/>
    <w:rsid w:val="00C339FE"/>
    <w:pPr>
      <w:ind w:left="720"/>
      <w:contextualSpacing/>
    </w:pPr>
  </w:style>
  <w:style w:type="table" w:styleId="PlainTable3">
    <w:name w:val="Plain Table 3"/>
    <w:basedOn w:val="TableNormal"/>
    <w:uiPriority w:val="43"/>
    <w:rsid w:val="008409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jaydeepmandal23@gmail.com" TargetMode="External"/><Relationship Id="rId23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deep%20Mandal\AppData\Local\Microsoft\Office\16.0\DTS\en-US%7b2EA6911B-0264-44E2-8776-BCBAFC956C81%7d\%7b19F5C869-D13C-4D83-8C0B-493F59FFE571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R&amp;D</c:v>
                </c:pt>
                <c:pt idx="1">
                  <c:v>Sales &amp; Marketing</c:v>
                </c:pt>
                <c:pt idx="2">
                  <c:v>Presentation Skills</c:v>
                </c:pt>
                <c:pt idx="3">
                  <c:v>Communication Skills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3</c:v>
                </c:pt>
                <c:pt idx="2">
                  <c:v>4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56-409E-BC68-53263A7C3A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20074512"/>
        <c:axId val="709877968"/>
      </c:barChart>
      <c:catAx>
        <c:axId val="5200745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877968"/>
        <c:crosses val="autoZero"/>
        <c:auto val="1"/>
        <c:lblAlgn val="ctr"/>
        <c:lblOffset val="100"/>
        <c:noMultiLvlLbl val="0"/>
      </c:catAx>
      <c:valAx>
        <c:axId val="709877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074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95000"/>
      </a:schemeClr>
    </a:solidFill>
    <a:ln w="9525" cap="flat" cmpd="sng" algn="ctr">
      <a:solidFill>
        <a:schemeClr val="bg1">
          <a:lumMod val="9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943537186042789B1D31197D8AF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05947-55C8-414B-9E21-854797FC621A}"/>
      </w:docPartPr>
      <w:docPartBody>
        <w:p w:rsidR="00190B28" w:rsidRDefault="001A6BF6" w:rsidP="001A6BF6">
          <w:pPr>
            <w:pStyle w:val="7E943537186042789B1D31197D8AF761"/>
          </w:pPr>
          <w:r w:rsidRPr="004D3011">
            <w:t>PHONE:</w:t>
          </w:r>
        </w:p>
      </w:docPartBody>
    </w:docPart>
    <w:docPart>
      <w:docPartPr>
        <w:name w:val="A19522B613B44B50966054B04BB0A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2D93B-D9C8-4D49-856B-1EF9B06EF4D3}"/>
      </w:docPartPr>
      <w:docPartBody>
        <w:p w:rsidR="00190B28" w:rsidRDefault="001A6BF6" w:rsidP="001A6BF6">
          <w:pPr>
            <w:pStyle w:val="A19522B613B44B50966054B04BB0A313"/>
          </w:pPr>
          <w:r w:rsidRPr="004D3011">
            <w:t>EMAIL:</w:t>
          </w:r>
        </w:p>
      </w:docPartBody>
    </w:docPart>
    <w:docPart>
      <w:docPartPr>
        <w:name w:val="7F46135BD53341DB8D10B70E0D61F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0D5B0-0A85-4422-A996-FDF50B5E1DC6}"/>
      </w:docPartPr>
      <w:docPartBody>
        <w:p w:rsidR="00190B28" w:rsidRDefault="001A6BF6" w:rsidP="001A6BF6">
          <w:pPr>
            <w:pStyle w:val="7F46135BD53341DB8D10B70E0D61F26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2E"/>
    <w:rsid w:val="000A4A5E"/>
    <w:rsid w:val="000E682E"/>
    <w:rsid w:val="00190B28"/>
    <w:rsid w:val="001A6BF6"/>
    <w:rsid w:val="002B6AD2"/>
    <w:rsid w:val="002F316B"/>
    <w:rsid w:val="003B6D1C"/>
    <w:rsid w:val="005B71F8"/>
    <w:rsid w:val="00731732"/>
    <w:rsid w:val="00767BAA"/>
    <w:rsid w:val="007D5D9B"/>
    <w:rsid w:val="00847436"/>
    <w:rsid w:val="00A2480D"/>
    <w:rsid w:val="00D645A1"/>
    <w:rsid w:val="00F30BC4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E943537186042789B1D31197D8AF761">
    <w:name w:val="7E943537186042789B1D31197D8AF761"/>
    <w:rsid w:val="001A6BF6"/>
  </w:style>
  <w:style w:type="paragraph" w:customStyle="1" w:styleId="A19522B613B44B50966054B04BB0A313">
    <w:name w:val="A19522B613B44B50966054B04BB0A313"/>
    <w:rsid w:val="001A6BF6"/>
  </w:style>
  <w:style w:type="paragraph" w:customStyle="1" w:styleId="7F46135BD53341DB8D10B70E0D61F26A">
    <w:name w:val="7F46135BD53341DB8D10B70E0D61F26A"/>
    <w:rsid w:val="001A6BF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6F2CD8-E259-4B3C-8352-076D098886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{19F5C869-D13C-4D83-8C0B-493F59FFE571}tf00546271_win32</Template>
  <TotalTime>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2020-11-16T13:09:00Z</dcterms:created>
  <dcterms:modified xsi:type="dcterms:W3CDTF">2023-02-25T16:49:00Z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